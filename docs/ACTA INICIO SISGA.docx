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641901" w:rsidRPr="00A60E66" w14:paraId="2B3BB277" w14:textId="77777777" w:rsidTr="00BA377C">
        <w:trPr>
          <w:trHeight w:val="315"/>
        </w:trPr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3025320" w14:textId="77777777" w:rsidR="00641901" w:rsidRPr="00A60E66" w:rsidRDefault="0064190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60E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PROYECTO</w:t>
            </w:r>
          </w:p>
        </w:tc>
      </w:tr>
      <w:tr w:rsidR="00641901" w:rsidRPr="00A60E66" w14:paraId="5413693F" w14:textId="77777777" w:rsidTr="000707BF">
        <w:trPr>
          <w:trHeight w:val="315"/>
        </w:trPr>
        <w:tc>
          <w:tcPr>
            <w:tcW w:w="9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A4FC8" w14:textId="2F478EF0" w:rsidR="00641901" w:rsidRPr="00A60E66" w:rsidRDefault="001648D9" w:rsidP="00835B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SISGA</w:t>
            </w:r>
            <w:r w:rsidR="00DC1672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SISTEMA DE GESTION DE ACTAS</w:t>
            </w:r>
          </w:p>
        </w:tc>
      </w:tr>
      <w:tr w:rsidR="00641901" w:rsidRPr="00A60E66" w14:paraId="71C62FCE" w14:textId="77777777" w:rsidTr="00F0424C">
        <w:trPr>
          <w:trHeight w:val="315"/>
        </w:trPr>
        <w:tc>
          <w:tcPr>
            <w:tcW w:w="9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7B97B91" w14:textId="77777777" w:rsidR="00641901" w:rsidRPr="00A60E66" w:rsidRDefault="0064190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60E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DIRECCIÓN DE PROYECTO </w:t>
            </w:r>
          </w:p>
        </w:tc>
      </w:tr>
      <w:tr w:rsidR="00641901" w:rsidRPr="00A60E66" w14:paraId="337D3A59" w14:textId="77777777" w:rsidTr="0004601D">
        <w:trPr>
          <w:trHeight w:val="315"/>
        </w:trPr>
        <w:tc>
          <w:tcPr>
            <w:tcW w:w="9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F2A3" w14:textId="77777777" w:rsidR="00641901" w:rsidRPr="00A60E66" w:rsidRDefault="001648D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Politécnico Gran Colombiano Practica Aplicada</w:t>
            </w:r>
          </w:p>
        </w:tc>
      </w:tr>
      <w:tr w:rsidR="00A60E66" w:rsidRPr="00A60E66" w14:paraId="79E4B14E" w14:textId="77777777" w:rsidTr="00A60E66">
        <w:trPr>
          <w:trHeight w:val="315"/>
        </w:trPr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3427B8" w14:textId="3D7885B1" w:rsidR="00A60E66" w:rsidRPr="00A60E66" w:rsidRDefault="00A60E66" w:rsidP="006D19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r w:rsidRPr="00A60E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bookmarkEnd w:id="0"/>
            <w:r w:rsidRPr="00A60E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UPERVISIÓN DEL </w:t>
            </w:r>
            <w:r w:rsidR="006D19C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PROYECTO</w:t>
            </w:r>
          </w:p>
        </w:tc>
      </w:tr>
      <w:tr w:rsidR="00A60E66" w:rsidRPr="00A60E66" w14:paraId="36EE4EE2" w14:textId="77777777" w:rsidTr="00A60E66">
        <w:trPr>
          <w:trHeight w:val="315"/>
        </w:trPr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2FA04" w14:textId="797B74A6" w:rsidR="00A60E66" w:rsidRPr="00A60E66" w:rsidRDefault="00262E31" w:rsidP="00835B35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DEISY OCHOA</w:t>
            </w:r>
            <w:r w:rsidR="00C95B33">
              <w:rPr>
                <w:rFonts w:ascii="Arial" w:hAnsi="Arial" w:cs="Arial"/>
                <w:color w:val="222222"/>
                <w:sz w:val="22"/>
                <w:szCs w:val="22"/>
              </w:rPr>
              <w:t xml:space="preserve"> RAMÍREZ</w:t>
            </w:r>
          </w:p>
        </w:tc>
      </w:tr>
    </w:tbl>
    <w:p w14:paraId="6F550F5D" w14:textId="77777777" w:rsidR="00182986" w:rsidRPr="00A60E66" w:rsidRDefault="00182986" w:rsidP="00182986">
      <w:pPr>
        <w:rPr>
          <w:rFonts w:ascii="Arial" w:hAnsi="Arial" w:cs="Arial"/>
          <w:sz w:val="22"/>
          <w:szCs w:val="22"/>
          <w:lang w:val="es-ES"/>
        </w:rPr>
      </w:pPr>
    </w:p>
    <w:p w14:paraId="2D3B45C4" w14:textId="77777777" w:rsidR="006F1A8D" w:rsidRPr="00A60E66" w:rsidRDefault="006F1A8D">
      <w:pPr>
        <w:rPr>
          <w:rFonts w:ascii="Arial" w:hAnsi="Arial" w:cs="Arial"/>
          <w:sz w:val="22"/>
          <w:szCs w:val="22"/>
          <w:lang w:val="en-US"/>
        </w:rPr>
      </w:pPr>
    </w:p>
    <w:p w14:paraId="55F04818" w14:textId="77777777" w:rsidR="00355651" w:rsidRPr="00A60E66" w:rsidRDefault="00355651" w:rsidP="00355651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A60E66">
        <w:rPr>
          <w:rFonts w:ascii="Arial" w:hAnsi="Arial" w:cs="Arial"/>
          <w:b/>
          <w:bCs/>
          <w:color w:val="000000"/>
          <w:sz w:val="22"/>
          <w:szCs w:val="22"/>
        </w:rPr>
        <w:t xml:space="preserve">PARTICIPANTES </w:t>
      </w:r>
    </w:p>
    <w:p w14:paraId="7E0A9D07" w14:textId="77777777" w:rsidR="00355651" w:rsidRPr="00A60E66" w:rsidRDefault="00355651" w:rsidP="0035565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79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4678"/>
      </w:tblGrid>
      <w:tr w:rsidR="00641901" w14:paraId="19D82F08" w14:textId="77777777" w:rsidTr="00641901">
        <w:trPr>
          <w:trHeight w:val="405"/>
        </w:trPr>
        <w:tc>
          <w:tcPr>
            <w:tcW w:w="3261" w:type="dxa"/>
            <w:shd w:val="clear" w:color="000000" w:fill="F2F2F2"/>
            <w:vAlign w:val="center"/>
            <w:hideMark/>
          </w:tcPr>
          <w:p w14:paraId="78370D5A" w14:textId="77777777" w:rsidR="00641901" w:rsidRDefault="0064190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4678" w:type="dxa"/>
            <w:shd w:val="clear" w:color="000000" w:fill="F2F2F2"/>
            <w:vAlign w:val="center"/>
            <w:hideMark/>
          </w:tcPr>
          <w:p w14:paraId="7308209D" w14:textId="77777777" w:rsidR="00641901" w:rsidRDefault="00641901" w:rsidP="0064190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CODIGO</w:t>
            </w:r>
          </w:p>
        </w:tc>
      </w:tr>
      <w:tr w:rsidR="00641901" w14:paraId="2E9BA6C5" w14:textId="77777777" w:rsidTr="00641901">
        <w:trPr>
          <w:trHeight w:val="300"/>
        </w:trPr>
        <w:tc>
          <w:tcPr>
            <w:tcW w:w="3261" w:type="dxa"/>
            <w:shd w:val="clear" w:color="auto" w:fill="auto"/>
            <w:vAlign w:val="center"/>
          </w:tcPr>
          <w:p w14:paraId="15911376" w14:textId="77777777" w:rsidR="00641901" w:rsidRPr="00641901" w:rsidRDefault="00641901" w:rsidP="00E96258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Liana </w:t>
            </w:r>
            <w:r w:rsidR="00652554">
              <w:rPr>
                <w:rFonts w:ascii="Arial" w:hAnsi="Arial" w:cs="Arial"/>
                <w:color w:val="000000"/>
                <w:sz w:val="20"/>
                <w:szCs w:val="22"/>
              </w:rPr>
              <w:t>Y, Rodríguez Murillo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9A44944" w14:textId="77777777" w:rsidR="00641901" w:rsidRPr="00A60E66" w:rsidRDefault="0059045A" w:rsidP="00E96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1121070747</w:t>
            </w:r>
          </w:p>
        </w:tc>
      </w:tr>
      <w:tr w:rsidR="00641901" w14:paraId="079C2A11" w14:textId="77777777" w:rsidTr="001648D9">
        <w:trPr>
          <w:trHeight w:val="300"/>
        </w:trPr>
        <w:tc>
          <w:tcPr>
            <w:tcW w:w="3261" w:type="dxa"/>
            <w:shd w:val="clear" w:color="auto" w:fill="auto"/>
            <w:vAlign w:val="center"/>
          </w:tcPr>
          <w:p w14:paraId="2459B127" w14:textId="3A271DCF" w:rsidR="00641901" w:rsidRPr="00A60E66" w:rsidRDefault="00F271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Juan L, Manjarrés Pabón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FEDF9FD" w14:textId="1F3E857F" w:rsidR="00641901" w:rsidRPr="00C01884" w:rsidRDefault="00C01884" w:rsidP="001A7684">
            <w:pPr>
              <w:rPr>
                <w:lang w:val="en-US" w:eastAsia="en-US"/>
              </w:rPr>
            </w:pPr>
            <w:r w:rsidRPr="00C01884">
              <w:rPr>
                <w:rFonts w:ascii="Arial" w:hAnsi="Arial" w:cs="Arial"/>
                <w:color w:val="000000"/>
                <w:sz w:val="20"/>
                <w:szCs w:val="20"/>
              </w:rPr>
              <w:t>1221810154</w:t>
            </w:r>
          </w:p>
        </w:tc>
      </w:tr>
      <w:tr w:rsidR="00641901" w14:paraId="4862EF9C" w14:textId="77777777" w:rsidTr="00641901">
        <w:trPr>
          <w:trHeight w:val="300"/>
        </w:trPr>
        <w:tc>
          <w:tcPr>
            <w:tcW w:w="3261" w:type="dxa"/>
            <w:shd w:val="clear" w:color="auto" w:fill="auto"/>
            <w:vAlign w:val="center"/>
          </w:tcPr>
          <w:p w14:paraId="0D0688C6" w14:textId="4A6780FB" w:rsidR="00641901" w:rsidRDefault="00C0188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Sneider A, Durango Durango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EB9C90E" w14:textId="7FCBF0BA" w:rsidR="00641901" w:rsidRDefault="00C01884" w:rsidP="001A768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1511025768</w:t>
            </w:r>
          </w:p>
        </w:tc>
      </w:tr>
      <w:tr w:rsidR="00641901" w14:paraId="180D74BA" w14:textId="77777777" w:rsidTr="00641901">
        <w:trPr>
          <w:trHeight w:val="300"/>
        </w:trPr>
        <w:tc>
          <w:tcPr>
            <w:tcW w:w="3261" w:type="dxa"/>
            <w:shd w:val="clear" w:color="auto" w:fill="auto"/>
            <w:vAlign w:val="center"/>
          </w:tcPr>
          <w:p w14:paraId="168EFF21" w14:textId="7EB82FEA" w:rsidR="00641901" w:rsidRDefault="00C0188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Leonardo, Zambrano A.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6DE4519" w14:textId="7B132D6C" w:rsidR="00641901" w:rsidRDefault="00C01884" w:rsidP="001A768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1221020419</w:t>
            </w:r>
          </w:p>
        </w:tc>
      </w:tr>
    </w:tbl>
    <w:p w14:paraId="5743B03A" w14:textId="77777777" w:rsidR="00355651" w:rsidRPr="00A60E66" w:rsidRDefault="00355651">
      <w:pPr>
        <w:rPr>
          <w:rFonts w:ascii="Arial" w:hAnsi="Arial" w:cs="Arial"/>
          <w:sz w:val="22"/>
          <w:szCs w:val="22"/>
        </w:rPr>
      </w:pPr>
    </w:p>
    <w:p w14:paraId="5ACC84CC" w14:textId="77777777" w:rsidR="002830BF" w:rsidRPr="00A60E66" w:rsidRDefault="0026055E" w:rsidP="0026055E">
      <w:pPr>
        <w:tabs>
          <w:tab w:val="left" w:pos="3285"/>
        </w:tabs>
        <w:rPr>
          <w:rFonts w:ascii="Arial" w:hAnsi="Arial" w:cs="Arial"/>
          <w:b/>
          <w:sz w:val="22"/>
          <w:szCs w:val="22"/>
        </w:rPr>
      </w:pPr>
      <w:r w:rsidRPr="00A60E66">
        <w:rPr>
          <w:rFonts w:ascii="Arial" w:hAnsi="Arial" w:cs="Arial"/>
          <w:sz w:val="22"/>
          <w:szCs w:val="22"/>
        </w:rPr>
        <w:tab/>
      </w:r>
    </w:p>
    <w:p w14:paraId="730F7D3E" w14:textId="77777777" w:rsidR="00A60E66" w:rsidRPr="00A60E66" w:rsidRDefault="00A60E66" w:rsidP="00A60E66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2"/>
          <w:szCs w:val="22"/>
        </w:rPr>
      </w:pPr>
      <w:r w:rsidRPr="00A60E66">
        <w:rPr>
          <w:rFonts w:ascii="Arial" w:hAnsi="Arial" w:cs="Arial"/>
          <w:b/>
          <w:sz w:val="22"/>
          <w:szCs w:val="22"/>
        </w:rPr>
        <w:t xml:space="preserve">OBJETIVOS </w:t>
      </w:r>
    </w:p>
    <w:p w14:paraId="3444AC62" w14:textId="77777777" w:rsidR="00A60E66" w:rsidRPr="00A60E66" w:rsidRDefault="00A60E66">
      <w:pPr>
        <w:rPr>
          <w:rFonts w:ascii="Arial" w:hAnsi="Arial" w:cs="Arial"/>
          <w:sz w:val="22"/>
          <w:szCs w:val="22"/>
        </w:rPr>
      </w:pPr>
    </w:p>
    <w:p w14:paraId="499604FE" w14:textId="2517C54A" w:rsidR="006F1A8D" w:rsidRPr="00A60E66" w:rsidRDefault="001A7684" w:rsidP="00A60E6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medio de la presente </w:t>
      </w:r>
      <w:r w:rsidR="00FB34FE">
        <w:rPr>
          <w:rFonts w:ascii="Arial" w:hAnsi="Arial" w:cs="Arial"/>
          <w:sz w:val="22"/>
          <w:szCs w:val="22"/>
        </w:rPr>
        <w:t xml:space="preserve">acta </w:t>
      </w:r>
      <w:r>
        <w:rPr>
          <w:rFonts w:ascii="Arial" w:hAnsi="Arial" w:cs="Arial"/>
          <w:sz w:val="22"/>
          <w:szCs w:val="22"/>
        </w:rPr>
        <w:t>se reconoce la aceptación</w:t>
      </w:r>
      <w:r w:rsidR="009E38C3">
        <w:rPr>
          <w:rFonts w:ascii="Arial" w:hAnsi="Arial" w:cs="Arial"/>
          <w:sz w:val="22"/>
          <w:szCs w:val="22"/>
        </w:rPr>
        <w:t xml:space="preserve"> </w:t>
      </w:r>
      <w:r w:rsidR="00707945">
        <w:rPr>
          <w:rFonts w:ascii="Arial" w:hAnsi="Arial" w:cs="Arial"/>
          <w:sz w:val="22"/>
          <w:szCs w:val="22"/>
        </w:rPr>
        <w:t>inicial</w:t>
      </w:r>
      <w:r>
        <w:rPr>
          <w:rFonts w:ascii="Arial" w:hAnsi="Arial" w:cs="Arial"/>
          <w:sz w:val="22"/>
          <w:szCs w:val="22"/>
        </w:rPr>
        <w:t xml:space="preserve"> por parte de </w:t>
      </w:r>
      <w:r w:rsidR="00F168C1">
        <w:rPr>
          <w:rFonts w:ascii="Arial" w:hAnsi="Arial" w:cs="Arial"/>
          <w:sz w:val="22"/>
          <w:szCs w:val="22"/>
        </w:rPr>
        <w:t xml:space="preserve">La universidad </w:t>
      </w:r>
      <w:r w:rsidR="009E31E5">
        <w:rPr>
          <w:rFonts w:ascii="Arial" w:hAnsi="Arial" w:cs="Arial"/>
          <w:sz w:val="22"/>
          <w:szCs w:val="22"/>
        </w:rPr>
        <w:t>Politécnico</w:t>
      </w:r>
      <w:r w:rsidR="00F168C1">
        <w:rPr>
          <w:rFonts w:ascii="Arial" w:hAnsi="Arial" w:cs="Arial"/>
          <w:sz w:val="22"/>
          <w:szCs w:val="22"/>
        </w:rPr>
        <w:t xml:space="preserve"> Gran Colombiano</w:t>
      </w:r>
      <w:r>
        <w:rPr>
          <w:rFonts w:ascii="Arial" w:hAnsi="Arial" w:cs="Arial"/>
          <w:sz w:val="22"/>
          <w:szCs w:val="22"/>
        </w:rPr>
        <w:t xml:space="preserve"> a la supervisión y gestión </w:t>
      </w:r>
      <w:r w:rsidR="00F168C1">
        <w:rPr>
          <w:rFonts w:ascii="Arial" w:hAnsi="Arial" w:cs="Arial"/>
          <w:sz w:val="22"/>
          <w:szCs w:val="22"/>
        </w:rPr>
        <w:t xml:space="preserve">del proyecto llamado </w:t>
      </w:r>
      <w:r w:rsidR="001648D9">
        <w:rPr>
          <w:rFonts w:ascii="Arial" w:hAnsi="Arial" w:cs="Arial"/>
          <w:sz w:val="22"/>
          <w:szCs w:val="22"/>
        </w:rPr>
        <w:t>SISGA</w:t>
      </w:r>
      <w:r w:rsidR="00351E8B">
        <w:rPr>
          <w:rFonts w:ascii="Arial" w:hAnsi="Arial" w:cs="Arial"/>
          <w:sz w:val="22"/>
          <w:szCs w:val="22"/>
        </w:rPr>
        <w:t xml:space="preserve"> –</w:t>
      </w:r>
      <w:r w:rsidR="005C60FC">
        <w:rPr>
          <w:rFonts w:ascii="Arial" w:hAnsi="Arial" w:cs="Arial"/>
          <w:sz w:val="22"/>
          <w:szCs w:val="22"/>
        </w:rPr>
        <w:t xml:space="preserve"> Sistema de Gestión de ACTAS</w:t>
      </w:r>
    </w:p>
    <w:p w14:paraId="1B4A5280" w14:textId="77777777" w:rsidR="00A60E66" w:rsidRPr="00A60E66" w:rsidRDefault="00A60E66" w:rsidP="00A60E66">
      <w:pPr>
        <w:jc w:val="both"/>
        <w:rPr>
          <w:rFonts w:ascii="Arial" w:hAnsi="Arial" w:cs="Arial"/>
          <w:sz w:val="22"/>
          <w:szCs w:val="22"/>
        </w:rPr>
      </w:pPr>
    </w:p>
    <w:p w14:paraId="0D4BC442" w14:textId="77777777" w:rsidR="00A60E66" w:rsidRPr="00A60E66" w:rsidRDefault="00A60E66" w:rsidP="00A60E66">
      <w:pPr>
        <w:jc w:val="both"/>
        <w:rPr>
          <w:rFonts w:ascii="Arial" w:hAnsi="Arial" w:cs="Arial"/>
          <w:b/>
          <w:sz w:val="22"/>
          <w:szCs w:val="22"/>
        </w:rPr>
      </w:pPr>
    </w:p>
    <w:p w14:paraId="2EB4BD98" w14:textId="77777777" w:rsidR="00A60E66" w:rsidRPr="00A60E66" w:rsidRDefault="00A60E66" w:rsidP="00A60E6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2"/>
          <w:szCs w:val="22"/>
        </w:rPr>
      </w:pPr>
      <w:r w:rsidRPr="00A60E66">
        <w:rPr>
          <w:rFonts w:ascii="Arial" w:hAnsi="Arial" w:cs="Arial"/>
          <w:b/>
          <w:sz w:val="22"/>
          <w:szCs w:val="22"/>
        </w:rPr>
        <w:t>ALCANCE</w:t>
      </w:r>
    </w:p>
    <w:p w14:paraId="66DA2ABC" w14:textId="77777777" w:rsidR="00A60E66" w:rsidRPr="00A60E66" w:rsidRDefault="00A60E66" w:rsidP="00A60E66">
      <w:pPr>
        <w:jc w:val="both"/>
        <w:rPr>
          <w:rFonts w:ascii="Arial" w:hAnsi="Arial" w:cs="Arial"/>
          <w:sz w:val="22"/>
          <w:szCs w:val="22"/>
        </w:rPr>
      </w:pPr>
    </w:p>
    <w:p w14:paraId="5AA6692E" w14:textId="77777777" w:rsidR="00AA4F2E" w:rsidRPr="00D0783F" w:rsidRDefault="00F168C1" w:rsidP="00A60E6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</w:t>
      </w:r>
      <w:r w:rsidR="00157263">
        <w:rPr>
          <w:rFonts w:ascii="Arial" w:hAnsi="Arial" w:cs="Arial"/>
          <w:sz w:val="22"/>
          <w:szCs w:val="22"/>
        </w:rPr>
        <w:t>realiz</w:t>
      </w:r>
      <w:r w:rsidR="00707945">
        <w:rPr>
          <w:rFonts w:ascii="Arial" w:hAnsi="Arial" w:cs="Arial"/>
          <w:sz w:val="22"/>
          <w:szCs w:val="22"/>
        </w:rPr>
        <w:t>ará</w:t>
      </w:r>
      <w:r w:rsidR="00D0783F">
        <w:rPr>
          <w:rFonts w:ascii="Arial" w:hAnsi="Arial" w:cs="Arial"/>
          <w:sz w:val="22"/>
          <w:szCs w:val="22"/>
        </w:rPr>
        <w:t xml:space="preserve"> la supervisión y gestión </w:t>
      </w:r>
      <w:r w:rsidR="00157263">
        <w:rPr>
          <w:rFonts w:ascii="Arial" w:hAnsi="Arial" w:cs="Arial"/>
          <w:sz w:val="22"/>
          <w:szCs w:val="22"/>
        </w:rPr>
        <w:t xml:space="preserve">en </w:t>
      </w:r>
      <w:r w:rsidR="00D0783F">
        <w:rPr>
          <w:rFonts w:ascii="Arial" w:hAnsi="Arial" w:cs="Arial"/>
          <w:sz w:val="22"/>
          <w:szCs w:val="22"/>
        </w:rPr>
        <w:t xml:space="preserve">el </w:t>
      </w:r>
      <w:r w:rsidR="00157263">
        <w:rPr>
          <w:rFonts w:ascii="Arial" w:hAnsi="Arial" w:cs="Arial"/>
          <w:sz w:val="22"/>
          <w:szCs w:val="22"/>
        </w:rPr>
        <w:t xml:space="preserve">marco del </w:t>
      </w:r>
      <w:r w:rsidR="00D0783F">
        <w:rPr>
          <w:rFonts w:ascii="Arial" w:hAnsi="Arial" w:cs="Arial"/>
          <w:sz w:val="22"/>
          <w:szCs w:val="22"/>
        </w:rPr>
        <w:t xml:space="preserve">desarrollo del proyecto </w:t>
      </w:r>
      <w:r w:rsidR="00D0783F" w:rsidRPr="00986B12">
        <w:rPr>
          <w:rFonts w:ascii="Arial" w:hAnsi="Arial" w:cs="Arial"/>
          <w:sz w:val="22"/>
          <w:szCs w:val="22"/>
        </w:rPr>
        <w:t xml:space="preserve">de acuerdo a </w:t>
      </w:r>
      <w:r w:rsidR="00D0783F">
        <w:rPr>
          <w:rFonts w:ascii="Arial" w:hAnsi="Arial" w:cs="Arial"/>
          <w:sz w:val="22"/>
          <w:szCs w:val="22"/>
        </w:rPr>
        <w:t xml:space="preserve">los siguientes </w:t>
      </w:r>
      <w:r w:rsidR="00AC35CD">
        <w:rPr>
          <w:rFonts w:ascii="Arial" w:hAnsi="Arial" w:cs="Arial"/>
          <w:sz w:val="22"/>
          <w:szCs w:val="22"/>
        </w:rPr>
        <w:t>frentes</w:t>
      </w:r>
      <w:r w:rsidR="00157263">
        <w:rPr>
          <w:rFonts w:ascii="Arial" w:hAnsi="Arial" w:cs="Arial"/>
          <w:sz w:val="22"/>
          <w:szCs w:val="22"/>
        </w:rPr>
        <w:t xml:space="preserve"> de trabajo</w:t>
      </w:r>
      <w:r w:rsidR="00D0783F">
        <w:rPr>
          <w:rFonts w:ascii="Arial" w:hAnsi="Arial" w:cs="Arial"/>
          <w:sz w:val="22"/>
          <w:szCs w:val="22"/>
        </w:rPr>
        <w:t>:</w:t>
      </w:r>
    </w:p>
    <w:p w14:paraId="3D1DDF5B" w14:textId="77777777" w:rsidR="005C39E4" w:rsidRPr="00986B12" w:rsidRDefault="005C39E4">
      <w:pPr>
        <w:rPr>
          <w:rFonts w:ascii="Arial" w:hAnsi="Arial" w:cs="Arial"/>
          <w:u w:val="single"/>
        </w:rPr>
      </w:pPr>
    </w:p>
    <w:p w14:paraId="3E0E7123" w14:textId="77777777" w:rsidR="00D0783F" w:rsidRDefault="00AC35CD" w:rsidP="00AC35CD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 w:rsidRPr="00AC35CD">
        <w:rPr>
          <w:rFonts w:eastAsia="Times New Roman" w:cs="Arial"/>
          <w:color w:val="auto"/>
          <w:szCs w:val="22"/>
          <w:lang w:val="es-CO" w:eastAsia="es-CO"/>
        </w:rPr>
        <w:t>Gestión Administrativa</w:t>
      </w:r>
      <w:r w:rsidR="00D0783F" w:rsidRPr="00986B12">
        <w:rPr>
          <w:rFonts w:eastAsia="Times New Roman" w:cs="Arial"/>
          <w:color w:val="auto"/>
          <w:szCs w:val="22"/>
          <w:lang w:val="es-CO" w:eastAsia="es-CO"/>
        </w:rPr>
        <w:t>.</w:t>
      </w:r>
    </w:p>
    <w:p w14:paraId="4B1725B4" w14:textId="77777777" w:rsidR="00F168C1" w:rsidRPr="00986B12" w:rsidRDefault="00F168C1" w:rsidP="00AC35CD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>
        <w:rPr>
          <w:rFonts w:eastAsia="Times New Roman" w:cs="Arial"/>
          <w:color w:val="auto"/>
          <w:szCs w:val="22"/>
          <w:lang w:val="es-CO" w:eastAsia="es-CO"/>
        </w:rPr>
        <w:t>Levantamiento de información</w:t>
      </w:r>
    </w:p>
    <w:p w14:paraId="520E4A00" w14:textId="77777777" w:rsidR="00D0783F" w:rsidRPr="00986B12" w:rsidRDefault="006A3423" w:rsidP="006A3423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 w:rsidRPr="006A3423">
        <w:rPr>
          <w:rFonts w:eastAsia="Times New Roman" w:cs="Arial"/>
          <w:color w:val="auto"/>
          <w:szCs w:val="22"/>
          <w:lang w:val="es-CO" w:eastAsia="es-CO"/>
        </w:rPr>
        <w:t>Planeación</w:t>
      </w:r>
      <w:r w:rsidR="00D0783F" w:rsidRPr="00986B12">
        <w:rPr>
          <w:rFonts w:eastAsia="Times New Roman" w:cs="Arial"/>
          <w:color w:val="auto"/>
          <w:szCs w:val="22"/>
          <w:lang w:val="es-CO" w:eastAsia="es-CO"/>
        </w:rPr>
        <w:t>.</w:t>
      </w:r>
    </w:p>
    <w:p w14:paraId="0939B327" w14:textId="77777777" w:rsidR="00F168C1" w:rsidRDefault="00F168C1" w:rsidP="00F168C1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>
        <w:rPr>
          <w:rFonts w:eastAsia="Times New Roman" w:cs="Arial"/>
          <w:color w:val="auto"/>
          <w:szCs w:val="22"/>
          <w:lang w:val="es-CO" w:eastAsia="es-CO"/>
        </w:rPr>
        <w:t>Desarrollo</w:t>
      </w:r>
    </w:p>
    <w:p w14:paraId="059A87C8" w14:textId="77777777" w:rsidR="00F168C1" w:rsidRDefault="00F168C1" w:rsidP="00F168C1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>
        <w:rPr>
          <w:rFonts w:eastAsia="Times New Roman" w:cs="Arial"/>
          <w:color w:val="auto"/>
          <w:szCs w:val="22"/>
          <w:lang w:val="es-CO" w:eastAsia="es-CO"/>
        </w:rPr>
        <w:t xml:space="preserve">Fase de pruebas </w:t>
      </w:r>
    </w:p>
    <w:p w14:paraId="1457C85E" w14:textId="77777777" w:rsidR="00F168C1" w:rsidRDefault="00F168C1" w:rsidP="00F168C1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>
        <w:rPr>
          <w:rFonts w:eastAsia="Times New Roman" w:cs="Arial"/>
          <w:color w:val="auto"/>
          <w:szCs w:val="22"/>
          <w:lang w:val="es-CO" w:eastAsia="es-CO"/>
        </w:rPr>
        <w:t>Control de versiones</w:t>
      </w:r>
    </w:p>
    <w:p w14:paraId="06AE8748" w14:textId="77777777" w:rsidR="006A3423" w:rsidRPr="00986B12" w:rsidRDefault="006A3423" w:rsidP="006A3423">
      <w:pPr>
        <w:pStyle w:val="BodyText0"/>
        <w:numPr>
          <w:ilvl w:val="0"/>
          <w:numId w:val="12"/>
        </w:numPr>
        <w:spacing w:after="0"/>
        <w:jc w:val="both"/>
        <w:rPr>
          <w:rFonts w:eastAsia="Times New Roman" w:cs="Arial"/>
          <w:color w:val="auto"/>
          <w:szCs w:val="22"/>
          <w:lang w:val="es-CO" w:eastAsia="es-CO"/>
        </w:rPr>
      </w:pPr>
      <w:r w:rsidRPr="006A3423">
        <w:rPr>
          <w:rFonts w:eastAsia="Times New Roman" w:cs="Arial"/>
          <w:color w:val="auto"/>
          <w:szCs w:val="22"/>
          <w:lang w:val="es-CO" w:eastAsia="es-CO"/>
        </w:rPr>
        <w:t>Cierre</w:t>
      </w:r>
      <w:r w:rsidR="00DD072E">
        <w:rPr>
          <w:rFonts w:eastAsia="Times New Roman" w:cs="Arial"/>
          <w:color w:val="auto"/>
          <w:szCs w:val="22"/>
          <w:lang w:val="es-CO" w:eastAsia="es-CO"/>
        </w:rPr>
        <w:t>.</w:t>
      </w:r>
    </w:p>
    <w:p w14:paraId="7088936B" w14:textId="77777777" w:rsidR="00FA0F94" w:rsidRDefault="00FA0F94">
      <w:pPr>
        <w:rPr>
          <w:rFonts w:ascii="Arial" w:hAnsi="Arial" w:cs="Arial"/>
          <w:sz w:val="22"/>
          <w:szCs w:val="22"/>
        </w:rPr>
      </w:pPr>
    </w:p>
    <w:p w14:paraId="428C6DE7" w14:textId="29C28D89" w:rsidR="000407B3" w:rsidRPr="001648D9" w:rsidRDefault="00BB34CE" w:rsidP="0013083D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 acuerdo a lo anterior, p</w:t>
      </w:r>
      <w:r w:rsidR="00707945">
        <w:rPr>
          <w:rFonts w:ascii="Arial" w:hAnsi="Arial" w:cs="Arial"/>
          <w:sz w:val="22"/>
          <w:szCs w:val="22"/>
        </w:rPr>
        <w:t>ara</w:t>
      </w:r>
      <w:r>
        <w:rPr>
          <w:rFonts w:ascii="Arial" w:hAnsi="Arial" w:cs="Arial"/>
          <w:sz w:val="22"/>
          <w:szCs w:val="22"/>
        </w:rPr>
        <w:t xml:space="preserve"> los ambientes de Pruebas Técnicas (PT), Certificación, Contingencia y Producción, </w:t>
      </w:r>
      <w:r w:rsidR="0070794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realiz</w:t>
      </w:r>
      <w:r w:rsidR="00707945">
        <w:rPr>
          <w:rFonts w:ascii="Arial" w:hAnsi="Arial" w:cs="Arial"/>
          <w:sz w:val="22"/>
          <w:szCs w:val="22"/>
        </w:rPr>
        <w:t>ará</w:t>
      </w:r>
      <w:r>
        <w:rPr>
          <w:rFonts w:ascii="Arial" w:hAnsi="Arial" w:cs="Arial"/>
          <w:sz w:val="22"/>
          <w:szCs w:val="22"/>
        </w:rPr>
        <w:t xml:space="preserve"> la entrega de la documentación respectiva por correo electrónico con</w:t>
      </w:r>
      <w:r w:rsidRPr="00707945">
        <w:rPr>
          <w:rFonts w:ascii="Arial" w:hAnsi="Arial" w:cs="Arial"/>
          <w:b/>
          <w:sz w:val="22"/>
          <w:szCs w:val="22"/>
        </w:rPr>
        <w:t xml:space="preserve"> asunto: </w:t>
      </w:r>
      <w:r w:rsidRPr="00BB34CE">
        <w:rPr>
          <w:rFonts w:ascii="Arial" w:hAnsi="Arial" w:cs="Arial"/>
          <w:sz w:val="22"/>
          <w:szCs w:val="22"/>
        </w:rPr>
        <w:t xml:space="preserve">Entrega del proyecto </w:t>
      </w:r>
      <w:r w:rsidR="001648D9">
        <w:rPr>
          <w:rFonts w:ascii="Arial" w:hAnsi="Arial" w:cs="Arial"/>
          <w:sz w:val="22"/>
          <w:szCs w:val="22"/>
        </w:rPr>
        <w:t>SISGA</w:t>
      </w:r>
      <w:r w:rsidR="00F168C1">
        <w:rPr>
          <w:rFonts w:ascii="Arial" w:hAnsi="Arial" w:cs="Arial"/>
          <w:sz w:val="22"/>
          <w:szCs w:val="22"/>
        </w:rPr>
        <w:t xml:space="preserve"> </w:t>
      </w:r>
      <w:r w:rsidRPr="00BB34CE">
        <w:rPr>
          <w:rFonts w:ascii="Arial" w:hAnsi="Arial" w:cs="Arial"/>
          <w:b/>
          <w:sz w:val="22"/>
          <w:szCs w:val="22"/>
          <w:u w:val="single"/>
        </w:rPr>
        <w:t>Para</w:t>
      </w:r>
      <w:r w:rsidRPr="00BB34CE">
        <w:rPr>
          <w:rFonts w:ascii="Arial" w:hAnsi="Arial" w:cs="Arial"/>
          <w:sz w:val="22"/>
          <w:szCs w:val="22"/>
        </w:rPr>
        <w:t xml:space="preserve">: </w:t>
      </w:r>
      <w:r w:rsidR="005C5454" w:rsidRPr="005C5454">
        <w:rPr>
          <w:rFonts w:ascii="Arial" w:hAnsi="Arial" w:cs="Arial"/>
          <w:sz w:val="22"/>
          <w:szCs w:val="22"/>
        </w:rPr>
        <w:t>DEISY OCHOA</w:t>
      </w:r>
      <w:r w:rsidR="00C01884">
        <w:rPr>
          <w:rFonts w:ascii="Arial" w:hAnsi="Arial" w:cs="Arial"/>
          <w:sz w:val="22"/>
          <w:szCs w:val="22"/>
        </w:rPr>
        <w:t xml:space="preserve"> RAMIREZ</w:t>
      </w:r>
    </w:p>
    <w:p w14:paraId="2060FE7A" w14:textId="77777777" w:rsidR="00707945" w:rsidRDefault="00707945" w:rsidP="00707945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dicho correo, se deben relacionar l</w:t>
      </w:r>
      <w:r w:rsidR="00BB34CE">
        <w:rPr>
          <w:rFonts w:ascii="Arial" w:hAnsi="Arial" w:cs="Arial"/>
          <w:sz w:val="22"/>
          <w:szCs w:val="22"/>
        </w:rPr>
        <w:t xml:space="preserve">os documentos </w:t>
      </w:r>
      <w:r>
        <w:rPr>
          <w:rFonts w:ascii="Arial" w:hAnsi="Arial" w:cs="Arial"/>
          <w:sz w:val="22"/>
          <w:szCs w:val="22"/>
        </w:rPr>
        <w:t xml:space="preserve">por ambiente generados por </w:t>
      </w:r>
      <w:r w:rsidR="00F168C1">
        <w:rPr>
          <w:rFonts w:ascii="Arial" w:hAnsi="Arial" w:cs="Arial"/>
          <w:sz w:val="22"/>
          <w:szCs w:val="22"/>
        </w:rPr>
        <w:t>en el desarrollo del proyecto</w:t>
      </w:r>
    </w:p>
    <w:p w14:paraId="440F53B4" w14:textId="77777777" w:rsidR="00BB34CE" w:rsidRDefault="00BB34CE" w:rsidP="00707945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1B0B01E0" w14:textId="77777777" w:rsidR="00BB34CE" w:rsidRDefault="00BB34CE" w:rsidP="0013083D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1053ADEB" w14:textId="77777777" w:rsidR="0066249C" w:rsidRPr="00A45D94" w:rsidRDefault="007026ED" w:rsidP="00A45D94">
      <w:pPr>
        <w:pStyle w:val="Header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  <w:szCs w:val="22"/>
        </w:rPr>
      </w:pPr>
      <w:r w:rsidRPr="00A45D94">
        <w:rPr>
          <w:rFonts w:ascii="Arial" w:hAnsi="Arial" w:cs="Arial"/>
          <w:b/>
          <w:sz w:val="22"/>
          <w:szCs w:val="22"/>
        </w:rPr>
        <w:t>ACEPTACI</w:t>
      </w:r>
      <w:r w:rsidR="00986B12">
        <w:rPr>
          <w:rFonts w:ascii="Arial" w:hAnsi="Arial" w:cs="Arial"/>
          <w:b/>
          <w:sz w:val="22"/>
          <w:szCs w:val="22"/>
        </w:rPr>
        <w:t>Ó</w:t>
      </w:r>
      <w:r w:rsidRPr="00A45D94">
        <w:rPr>
          <w:rFonts w:ascii="Arial" w:hAnsi="Arial" w:cs="Arial"/>
          <w:b/>
          <w:sz w:val="22"/>
          <w:szCs w:val="22"/>
        </w:rPr>
        <w:t>N</w:t>
      </w:r>
    </w:p>
    <w:p w14:paraId="7543C50B" w14:textId="77777777" w:rsidR="00BB59F6" w:rsidRPr="00A60E66" w:rsidRDefault="00BB59F6" w:rsidP="0013083D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43EB2B6F" w14:textId="41715143" w:rsidR="00BB59F6" w:rsidRDefault="00986B12" w:rsidP="00A45D94">
      <w:pPr>
        <w:pStyle w:val="Header"/>
        <w:tabs>
          <w:tab w:val="clear" w:pos="4419"/>
          <w:tab w:val="clear" w:pos="8838"/>
        </w:tabs>
        <w:ind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Fecha: </w:t>
      </w:r>
      <w:r w:rsidR="00F168C1">
        <w:rPr>
          <w:rFonts w:ascii="Arial" w:hAnsi="Arial" w:cs="Arial"/>
          <w:b/>
          <w:sz w:val="22"/>
          <w:szCs w:val="22"/>
        </w:rPr>
        <w:t>2</w:t>
      </w:r>
      <w:r w:rsidR="00AB3985">
        <w:rPr>
          <w:rFonts w:ascii="Arial" w:hAnsi="Arial" w:cs="Arial"/>
          <w:b/>
          <w:sz w:val="22"/>
          <w:szCs w:val="22"/>
        </w:rPr>
        <w:t>4</w:t>
      </w:r>
      <w:r w:rsidR="00A45D94">
        <w:rPr>
          <w:rFonts w:ascii="Arial" w:hAnsi="Arial" w:cs="Arial"/>
          <w:b/>
          <w:sz w:val="22"/>
          <w:szCs w:val="22"/>
        </w:rPr>
        <w:t xml:space="preserve"> de </w:t>
      </w:r>
      <w:r w:rsidR="001648D9">
        <w:rPr>
          <w:rFonts w:ascii="Arial" w:hAnsi="Arial" w:cs="Arial"/>
          <w:b/>
          <w:sz w:val="22"/>
          <w:szCs w:val="22"/>
        </w:rPr>
        <w:t>Septiembre</w:t>
      </w:r>
      <w:r w:rsidR="00A45D94">
        <w:rPr>
          <w:rFonts w:ascii="Arial" w:hAnsi="Arial" w:cs="Arial"/>
          <w:b/>
          <w:sz w:val="22"/>
          <w:szCs w:val="22"/>
        </w:rPr>
        <w:t xml:space="preserve"> de 201</w:t>
      </w:r>
      <w:r w:rsidR="001648D9">
        <w:rPr>
          <w:rFonts w:ascii="Arial" w:hAnsi="Arial" w:cs="Arial"/>
          <w:b/>
          <w:sz w:val="22"/>
          <w:szCs w:val="22"/>
        </w:rPr>
        <w:t>8</w:t>
      </w:r>
    </w:p>
    <w:p w14:paraId="2FEE25A8" w14:textId="77777777" w:rsidR="00A45D94" w:rsidRDefault="00A45D94" w:rsidP="00A45D94">
      <w:pPr>
        <w:pStyle w:val="Header"/>
        <w:tabs>
          <w:tab w:val="clear" w:pos="4419"/>
          <w:tab w:val="clear" w:pos="8838"/>
        </w:tabs>
        <w:ind w:firstLine="709"/>
        <w:jc w:val="both"/>
        <w:rPr>
          <w:rFonts w:ascii="Arial" w:hAnsi="Arial" w:cs="Arial"/>
          <w:b/>
          <w:sz w:val="22"/>
          <w:szCs w:val="22"/>
        </w:rPr>
      </w:pPr>
    </w:p>
    <w:p w14:paraId="5E2759D3" w14:textId="77777777" w:rsidR="00A45D94" w:rsidRDefault="00A45D94" w:rsidP="00A45D94">
      <w:pPr>
        <w:pStyle w:val="Header"/>
        <w:tabs>
          <w:tab w:val="clear" w:pos="4419"/>
          <w:tab w:val="clear" w:pos="8838"/>
        </w:tabs>
        <w:ind w:firstLine="709"/>
        <w:jc w:val="both"/>
        <w:rPr>
          <w:rFonts w:ascii="Arial" w:hAnsi="Arial" w:cs="Arial"/>
          <w:b/>
          <w:sz w:val="22"/>
          <w:szCs w:val="22"/>
        </w:rPr>
      </w:pPr>
    </w:p>
    <w:p w14:paraId="26ADCB8C" w14:textId="77777777" w:rsidR="00A45D94" w:rsidRDefault="00A45D94" w:rsidP="00A45D94">
      <w:pPr>
        <w:snapToGrid w:val="0"/>
        <w:jc w:val="center"/>
        <w:rPr>
          <w:rFonts w:ascii="Arial" w:hAnsi="Arial" w:cs="Arial"/>
          <w:b/>
          <w:sz w:val="22"/>
          <w:szCs w:val="22"/>
        </w:rPr>
      </w:pPr>
    </w:p>
    <w:p w14:paraId="74666FCE" w14:textId="77777777" w:rsidR="00A45D94" w:rsidRDefault="00A45D94" w:rsidP="00A45D94">
      <w:pPr>
        <w:snapToGrid w:val="0"/>
        <w:jc w:val="center"/>
        <w:rPr>
          <w:rFonts w:ascii="Arial" w:hAnsi="Arial" w:cs="Arial"/>
          <w:b/>
          <w:sz w:val="22"/>
          <w:szCs w:val="22"/>
        </w:rPr>
      </w:pPr>
    </w:p>
    <w:p w14:paraId="18DC29A6" w14:textId="77777777" w:rsidR="006025CA" w:rsidRPr="00A60E66" w:rsidRDefault="006025CA" w:rsidP="00A45D94">
      <w:pPr>
        <w:snapToGrid w:val="0"/>
        <w:jc w:val="center"/>
        <w:rPr>
          <w:rFonts w:ascii="Arial" w:hAnsi="Arial" w:cs="Arial"/>
          <w:b/>
          <w:sz w:val="22"/>
          <w:szCs w:val="22"/>
        </w:rPr>
      </w:pPr>
    </w:p>
    <w:p w14:paraId="513689DD" w14:textId="77777777" w:rsidR="00A45D94" w:rsidRPr="00A60E66" w:rsidRDefault="00A45D94" w:rsidP="00A45D9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___________________________</w:t>
      </w:r>
      <w:r>
        <w:rPr>
          <w:rFonts w:ascii="Arial" w:hAnsi="Arial" w:cs="Arial"/>
          <w:b/>
          <w:sz w:val="22"/>
          <w:szCs w:val="22"/>
        </w:rPr>
        <w:tab/>
      </w:r>
    </w:p>
    <w:p w14:paraId="3453C4D8" w14:textId="16F736E9" w:rsidR="00A45D94" w:rsidRPr="00B63D5E" w:rsidRDefault="00B63D5E" w:rsidP="00A45D94">
      <w:r>
        <w:t>Deisy Yorley Ochoa Ramírez</w:t>
      </w:r>
      <w:r w:rsidR="00A45D94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="00A45D94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="00A45D94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="00A45D94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="001648D9">
        <w:rPr>
          <w:rFonts w:ascii="Arial" w:hAnsi="Arial" w:cs="Arial"/>
          <w:color w:val="222222"/>
          <w:sz w:val="22"/>
          <w:szCs w:val="22"/>
          <w:shd w:val="clear" w:color="auto" w:fill="FFFFFF"/>
        </w:rPr>
        <w:t>Liana Yanira Rodriguez Murillo</w:t>
      </w:r>
    </w:p>
    <w:p w14:paraId="0CB358FB" w14:textId="53FC0C9F" w:rsidR="00A45D94" w:rsidRPr="00A45D94" w:rsidRDefault="00F168C1" w:rsidP="00A45D9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Supervisor del </w:t>
      </w:r>
      <w:r w:rsidR="00AB3985">
        <w:rPr>
          <w:rFonts w:ascii="Arial" w:hAnsi="Arial" w:cs="Arial"/>
          <w:b/>
          <w:bCs/>
          <w:sz w:val="22"/>
          <w:szCs w:val="22"/>
        </w:rPr>
        <w:t>Proyecto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A45D94" w:rsidRPr="00A45D94">
        <w:rPr>
          <w:rFonts w:ascii="Arial" w:hAnsi="Arial" w:cs="Arial"/>
          <w:b/>
          <w:bCs/>
          <w:sz w:val="22"/>
          <w:szCs w:val="22"/>
        </w:rPr>
        <w:tab/>
      </w:r>
      <w:r w:rsidR="00A45D94" w:rsidRPr="00A45D94">
        <w:rPr>
          <w:rFonts w:ascii="Arial" w:hAnsi="Arial" w:cs="Arial"/>
          <w:b/>
          <w:bCs/>
          <w:sz w:val="22"/>
          <w:szCs w:val="22"/>
        </w:rPr>
        <w:tab/>
      </w:r>
      <w:r w:rsidR="00AD4F74">
        <w:rPr>
          <w:rFonts w:ascii="Arial" w:hAnsi="Arial" w:cs="Arial"/>
          <w:b/>
          <w:bCs/>
          <w:sz w:val="22"/>
          <w:szCs w:val="22"/>
        </w:rPr>
        <w:t>Gerente de Proyectos</w:t>
      </w:r>
    </w:p>
    <w:p w14:paraId="576945BC" w14:textId="77777777" w:rsidR="00A45D94" w:rsidRDefault="00A45D94" w:rsidP="00A45D94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AD4F74">
        <w:rPr>
          <w:rFonts w:ascii="Arial" w:hAnsi="Arial" w:cs="Arial"/>
          <w:b/>
          <w:bCs/>
          <w:sz w:val="22"/>
          <w:szCs w:val="22"/>
        </w:rPr>
        <w:tab/>
      </w:r>
    </w:p>
    <w:p w14:paraId="7CA5321B" w14:textId="77777777" w:rsidR="00A45D94" w:rsidRDefault="00A45D94" w:rsidP="00A45D94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  <w:szCs w:val="22"/>
        </w:rPr>
      </w:pPr>
    </w:p>
    <w:p w14:paraId="68803CD4" w14:textId="77777777" w:rsidR="008C5F28" w:rsidRDefault="008C5F28" w:rsidP="0013083D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1AAA7725" w14:textId="77777777" w:rsidR="00A45D94" w:rsidRDefault="008C5F28" w:rsidP="0013083D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="00A42420" w:rsidRPr="00A60E66">
        <w:rPr>
          <w:rFonts w:ascii="Arial" w:hAnsi="Arial" w:cs="Arial"/>
          <w:sz w:val="22"/>
          <w:szCs w:val="22"/>
        </w:rPr>
        <w:t>**FIN DE DOCUMENTO</w:t>
      </w:r>
    </w:p>
    <w:p w14:paraId="18A99006" w14:textId="77777777" w:rsidR="00A42420" w:rsidRPr="00A60E66" w:rsidRDefault="00A42420" w:rsidP="0013083D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  <w:r w:rsidRPr="00A60E66">
        <w:rPr>
          <w:rFonts w:ascii="Arial" w:hAnsi="Arial" w:cs="Arial"/>
          <w:sz w:val="22"/>
          <w:szCs w:val="22"/>
        </w:rPr>
        <w:t>***</w:t>
      </w:r>
    </w:p>
    <w:sectPr w:rsidR="00A42420" w:rsidRPr="00A60E66" w:rsidSect="00A60E66">
      <w:headerReference w:type="default" r:id="rId8"/>
      <w:footerReference w:type="default" r:id="rId9"/>
      <w:pgSz w:w="12240" w:h="15840" w:code="1"/>
      <w:pgMar w:top="2268" w:right="1183" w:bottom="2268" w:left="1701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EB5A5" w14:textId="77777777" w:rsidR="001919C6" w:rsidRDefault="001919C6">
      <w:r>
        <w:separator/>
      </w:r>
    </w:p>
  </w:endnote>
  <w:endnote w:type="continuationSeparator" w:id="0">
    <w:p w14:paraId="0F1DC13B" w14:textId="77777777" w:rsidR="001919C6" w:rsidRDefault="0019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8E942" w14:textId="77777777" w:rsidR="00AF3130" w:rsidRPr="001D7245" w:rsidRDefault="00AF3130">
    <w:pPr>
      <w:pStyle w:val="Footer"/>
      <w:pBdr>
        <w:bottom w:val="single" w:sz="8" w:space="1" w:color="auto"/>
      </w:pBdr>
      <w:tabs>
        <w:tab w:val="clear" w:pos="8838"/>
        <w:tab w:val="right" w:pos="9356"/>
      </w:tabs>
      <w:jc w:val="center"/>
      <w:rPr>
        <w:rStyle w:val="PageNumber"/>
        <w:rFonts w:ascii="Arial" w:hAnsi="Arial" w:cs="Arial"/>
        <w:b/>
        <w:snapToGrid w:val="0"/>
        <w:sz w:val="16"/>
      </w:rPr>
    </w:pPr>
    <w:r w:rsidRPr="001D7245">
      <w:rPr>
        <w:rStyle w:val="PageNumber"/>
        <w:rFonts w:ascii="Arial" w:hAnsi="Arial" w:cs="Arial"/>
        <w:b/>
        <w:snapToGrid w:val="0"/>
        <w:sz w:val="16"/>
      </w:rPr>
      <w:t>Prohibida su reproducci</w:t>
    </w:r>
    <w:r w:rsidRPr="001D7245">
      <w:rPr>
        <w:rFonts w:ascii="Arial" w:hAnsi="Arial" w:cs="Arial"/>
        <w:b/>
        <w:snapToGrid w:val="0"/>
        <w:sz w:val="16"/>
      </w:rPr>
      <w:t>ó</w:t>
    </w:r>
    <w:r w:rsidRPr="001D7245">
      <w:rPr>
        <w:rStyle w:val="PageNumber"/>
        <w:rFonts w:ascii="Arial" w:hAnsi="Arial" w:cs="Arial"/>
        <w:b/>
        <w:snapToGrid w:val="0"/>
        <w:sz w:val="16"/>
      </w:rPr>
      <w:t>n total o parcial sin previa autorización del autor.</w:t>
    </w:r>
  </w:p>
  <w:p w14:paraId="533960A4" w14:textId="77777777" w:rsidR="00AF3130" w:rsidRPr="001D7245" w:rsidRDefault="00AF3130">
    <w:pPr>
      <w:pStyle w:val="Footer"/>
      <w:tabs>
        <w:tab w:val="clear" w:pos="8838"/>
        <w:tab w:val="right" w:pos="9356"/>
      </w:tabs>
      <w:rPr>
        <w:rFonts w:ascii="Arial" w:hAnsi="Arial" w:cs="Arial"/>
        <w:b/>
        <w:sz w:val="16"/>
      </w:rPr>
    </w:pPr>
    <w:r w:rsidRPr="001D7245">
      <w:rPr>
        <w:rFonts w:ascii="Arial" w:hAnsi="Arial" w:cs="Arial"/>
        <w:b/>
        <w:sz w:val="16"/>
      </w:rPr>
      <w:tab/>
    </w:r>
    <w:r w:rsidRPr="001D7245">
      <w:rPr>
        <w:rFonts w:ascii="Arial" w:hAnsi="Arial" w:cs="Arial"/>
        <w:b/>
        <w:sz w:val="16"/>
      </w:rPr>
      <w:tab/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t xml:space="preserve">Página </w:t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fldChar w:fldCharType="begin"/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instrText xml:space="preserve"> PAGE </w:instrText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fldChar w:fldCharType="separate"/>
    </w:r>
    <w:r w:rsidR="007E486D">
      <w:rPr>
        <w:rStyle w:val="PageNumber"/>
        <w:rFonts w:ascii="Arial" w:hAnsi="Arial" w:cs="Arial"/>
        <w:b/>
        <w:noProof/>
        <w:snapToGrid w:val="0"/>
        <w:sz w:val="16"/>
        <w:lang w:eastAsia="en-US"/>
      </w:rPr>
      <w:t>1</w:t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fldChar w:fldCharType="end"/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t xml:space="preserve"> de </w:t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fldChar w:fldCharType="begin"/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instrText xml:space="preserve"> NUMPAGES  \* MERGEFORMAT </w:instrText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fldChar w:fldCharType="separate"/>
    </w:r>
    <w:r w:rsidR="007E486D" w:rsidRPr="007E486D">
      <w:rPr>
        <w:rStyle w:val="PageNumber"/>
        <w:rFonts w:ascii="Arial" w:hAnsi="Arial" w:cs="Arial"/>
        <w:noProof/>
        <w:sz w:val="20"/>
        <w:lang w:eastAsia="es-ES"/>
      </w:rPr>
      <w:t>2</w:t>
    </w:r>
    <w:r w:rsidRPr="001D7245">
      <w:rPr>
        <w:rStyle w:val="PageNumber"/>
        <w:rFonts w:ascii="Arial" w:hAnsi="Arial" w:cs="Arial"/>
        <w:b/>
        <w:snapToGrid w:val="0"/>
        <w:sz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56112" w14:textId="77777777" w:rsidR="001919C6" w:rsidRDefault="001919C6">
      <w:r>
        <w:separator/>
      </w:r>
    </w:p>
  </w:footnote>
  <w:footnote w:type="continuationSeparator" w:id="0">
    <w:p w14:paraId="3D9652A6" w14:textId="77777777" w:rsidR="001919C6" w:rsidRDefault="001919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63" w:type="dxa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9"/>
      <w:gridCol w:w="3734"/>
    </w:tblGrid>
    <w:tr w:rsidR="00641901" w14:paraId="2CD93095" w14:textId="77777777" w:rsidTr="00641901">
      <w:trPr>
        <w:cantSplit/>
        <w:trHeight w:val="955"/>
      </w:trPr>
      <w:tc>
        <w:tcPr>
          <w:tcW w:w="5529" w:type="dxa"/>
          <w:vMerge w:val="restart"/>
        </w:tcPr>
        <w:p w14:paraId="744A4792" w14:textId="77777777" w:rsidR="00641901" w:rsidRPr="00EB33EF" w:rsidRDefault="00641901" w:rsidP="005E759F">
          <w:pPr>
            <w:pStyle w:val="Header"/>
            <w:tabs>
              <w:tab w:val="clear" w:pos="4419"/>
              <w:tab w:val="clear" w:pos="8838"/>
            </w:tabs>
            <w:spacing w:before="240"/>
            <w:jc w:val="center"/>
            <w:rPr>
              <w:b/>
              <w:color w:val="000000" w:themeColor="text1"/>
            </w:rPr>
          </w:pPr>
          <w:r w:rsidRPr="00EB33EF">
            <w:rPr>
              <w:b/>
              <w:color w:val="000000" w:themeColor="text1"/>
            </w:rPr>
            <w:t>Área: Gerencia de Tecnología</w:t>
          </w:r>
        </w:p>
        <w:p w14:paraId="60A8AE30" w14:textId="77777777" w:rsidR="00641901" w:rsidRPr="00EB33EF" w:rsidRDefault="00641901" w:rsidP="00707945">
          <w:pPr>
            <w:pStyle w:val="Header"/>
            <w:tabs>
              <w:tab w:val="clear" w:pos="4419"/>
              <w:tab w:val="clear" w:pos="8838"/>
            </w:tabs>
            <w:spacing w:before="24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Acta de Inicio</w:t>
          </w:r>
        </w:p>
      </w:tc>
      <w:tc>
        <w:tcPr>
          <w:tcW w:w="3734" w:type="dxa"/>
        </w:tcPr>
        <w:p w14:paraId="422F54E8" w14:textId="77777777" w:rsidR="00641901" w:rsidRPr="00EB33EF" w:rsidRDefault="00641901" w:rsidP="005E759F">
          <w:pPr>
            <w:pStyle w:val="Header"/>
            <w:tabs>
              <w:tab w:val="clear" w:pos="4419"/>
              <w:tab w:val="clear" w:pos="8838"/>
            </w:tabs>
            <w:rPr>
              <w:b/>
              <w:color w:val="000000" w:themeColor="text1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A1D5BCE" wp14:editId="4357ACA0">
                <wp:extent cx="211455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1901" w14:paraId="54F60139" w14:textId="77777777" w:rsidTr="00641901">
      <w:trPr>
        <w:cantSplit/>
        <w:trHeight w:val="367"/>
      </w:trPr>
      <w:tc>
        <w:tcPr>
          <w:tcW w:w="5529" w:type="dxa"/>
          <w:vMerge/>
        </w:tcPr>
        <w:p w14:paraId="232997FA" w14:textId="77777777" w:rsidR="00641901" w:rsidRPr="00EB33EF" w:rsidRDefault="00641901" w:rsidP="005E759F">
          <w:pPr>
            <w:pStyle w:val="Header"/>
            <w:tabs>
              <w:tab w:val="clear" w:pos="4419"/>
              <w:tab w:val="clear" w:pos="8838"/>
            </w:tabs>
            <w:spacing w:before="240"/>
            <w:jc w:val="center"/>
            <w:rPr>
              <w:b/>
              <w:color w:val="000000" w:themeColor="text1"/>
            </w:rPr>
          </w:pPr>
        </w:p>
      </w:tc>
      <w:tc>
        <w:tcPr>
          <w:tcW w:w="3734" w:type="dxa"/>
        </w:tcPr>
        <w:p w14:paraId="0DB80F1D" w14:textId="77777777" w:rsidR="00641901" w:rsidRPr="00A60E66" w:rsidRDefault="00641901" w:rsidP="005E759F">
          <w:pPr>
            <w:pStyle w:val="Header"/>
            <w:tabs>
              <w:tab w:val="clear" w:pos="4419"/>
              <w:tab w:val="clear" w:pos="8838"/>
            </w:tabs>
            <w:rPr>
              <w:b/>
              <w:color w:val="808080" w:themeColor="background1" w:themeShade="80"/>
              <w:sz w:val="16"/>
            </w:rPr>
          </w:pPr>
          <w:r w:rsidRPr="00A60E66">
            <w:rPr>
              <w:b/>
              <w:color w:val="808080" w:themeColor="background1" w:themeShade="80"/>
              <w:sz w:val="16"/>
            </w:rPr>
            <w:t>Versión: 1.0</w:t>
          </w:r>
        </w:p>
        <w:p w14:paraId="69289556" w14:textId="101DA468" w:rsidR="00641901" w:rsidRPr="00EB33EF" w:rsidRDefault="0066507B" w:rsidP="006D24BA">
          <w:pPr>
            <w:pStyle w:val="Header"/>
            <w:tabs>
              <w:tab w:val="clear" w:pos="4419"/>
              <w:tab w:val="clear" w:pos="8838"/>
            </w:tabs>
            <w:rPr>
              <w:b/>
              <w:color w:val="000000" w:themeColor="text1"/>
            </w:rPr>
          </w:pPr>
          <w:r>
            <w:rPr>
              <w:b/>
              <w:color w:val="808080" w:themeColor="background1" w:themeShade="80"/>
              <w:sz w:val="16"/>
            </w:rPr>
            <w:t xml:space="preserve">24 </w:t>
          </w:r>
          <w:r w:rsidR="001648D9">
            <w:rPr>
              <w:b/>
              <w:color w:val="808080" w:themeColor="background1" w:themeShade="80"/>
              <w:sz w:val="16"/>
            </w:rPr>
            <w:t>de septiembre de 2018</w:t>
          </w:r>
        </w:p>
      </w:tc>
    </w:tr>
  </w:tbl>
  <w:p w14:paraId="7C99C0A5" w14:textId="77777777" w:rsidR="00AF3130" w:rsidRDefault="00AF3130" w:rsidP="009645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FD122D46"/>
    <w:name w:val="WW8Num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12131352"/>
    <w:multiLevelType w:val="multilevel"/>
    <w:tmpl w:val="859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4E84218"/>
    <w:multiLevelType w:val="hybridMultilevel"/>
    <w:tmpl w:val="4F2E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05B7C"/>
    <w:multiLevelType w:val="hybridMultilevel"/>
    <w:tmpl w:val="918AF3E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62A4C"/>
    <w:multiLevelType w:val="singleLevel"/>
    <w:tmpl w:val="FFFFFFFF"/>
    <w:lvl w:ilvl="0">
      <w:start w:val="1"/>
      <w:numFmt w:val="decimal"/>
      <w:pStyle w:val="Heading2"/>
      <w:lvlText w:val=".%1"/>
      <w:legacy w:legacy="1" w:legacySpace="0" w:legacyIndent="652"/>
      <w:lvlJc w:val="left"/>
      <w:pPr>
        <w:ind w:left="0" w:hanging="652"/>
      </w:pPr>
      <w:rPr>
        <w:rFonts w:ascii="Times New Roman" w:hAnsi="Times New Roman" w:hint="default"/>
      </w:rPr>
    </w:lvl>
  </w:abstractNum>
  <w:abstractNum w:abstractNumId="6">
    <w:nsid w:val="2B04631D"/>
    <w:multiLevelType w:val="singleLevel"/>
    <w:tmpl w:val="8C74DBF2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CC65759"/>
    <w:multiLevelType w:val="hybridMultilevel"/>
    <w:tmpl w:val="DBFA7FB6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1827EB"/>
    <w:multiLevelType w:val="singleLevel"/>
    <w:tmpl w:val="174402E6"/>
    <w:lvl w:ilvl="0">
      <w:start w:val="1"/>
      <w:numFmt w:val="bullet"/>
      <w:pStyle w:val="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CA62877"/>
    <w:multiLevelType w:val="hybridMultilevel"/>
    <w:tmpl w:val="8B70D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12FA5"/>
    <w:multiLevelType w:val="hybridMultilevel"/>
    <w:tmpl w:val="9238D2CE"/>
    <w:lvl w:ilvl="0" w:tplc="C5A61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54D75"/>
    <w:multiLevelType w:val="multilevel"/>
    <w:tmpl w:val="859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C72684B"/>
    <w:multiLevelType w:val="hybridMultilevel"/>
    <w:tmpl w:val="F9A83C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1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embedSystemFonts/>
  <w:activeWritingStyle w:appName="MSWord" w:lang="pt-BR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C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1C"/>
    <w:rsid w:val="00005420"/>
    <w:rsid w:val="00016C32"/>
    <w:rsid w:val="000266BF"/>
    <w:rsid w:val="000277B3"/>
    <w:rsid w:val="00034A30"/>
    <w:rsid w:val="000407B3"/>
    <w:rsid w:val="00040A04"/>
    <w:rsid w:val="00041A01"/>
    <w:rsid w:val="000544D6"/>
    <w:rsid w:val="00054C72"/>
    <w:rsid w:val="00064563"/>
    <w:rsid w:val="00070B5B"/>
    <w:rsid w:val="00071E59"/>
    <w:rsid w:val="00080C55"/>
    <w:rsid w:val="00081E8F"/>
    <w:rsid w:val="0008577E"/>
    <w:rsid w:val="000A0EB2"/>
    <w:rsid w:val="000A7C24"/>
    <w:rsid w:val="000B3D64"/>
    <w:rsid w:val="000D026D"/>
    <w:rsid w:val="000D15DC"/>
    <w:rsid w:val="000E7B55"/>
    <w:rsid w:val="00101669"/>
    <w:rsid w:val="00104411"/>
    <w:rsid w:val="001114AE"/>
    <w:rsid w:val="001127B3"/>
    <w:rsid w:val="00116250"/>
    <w:rsid w:val="001233A3"/>
    <w:rsid w:val="0013002C"/>
    <w:rsid w:val="0013083D"/>
    <w:rsid w:val="00142882"/>
    <w:rsid w:val="00146E04"/>
    <w:rsid w:val="00146F18"/>
    <w:rsid w:val="00151DFE"/>
    <w:rsid w:val="00153165"/>
    <w:rsid w:val="00157263"/>
    <w:rsid w:val="001607FF"/>
    <w:rsid w:val="0016168A"/>
    <w:rsid w:val="00163860"/>
    <w:rsid w:val="001648D9"/>
    <w:rsid w:val="00173527"/>
    <w:rsid w:val="00174E1D"/>
    <w:rsid w:val="0018106F"/>
    <w:rsid w:val="00182986"/>
    <w:rsid w:val="00187157"/>
    <w:rsid w:val="001919C6"/>
    <w:rsid w:val="00194D00"/>
    <w:rsid w:val="00197421"/>
    <w:rsid w:val="001A0D26"/>
    <w:rsid w:val="001A7684"/>
    <w:rsid w:val="001B15DE"/>
    <w:rsid w:val="001B3341"/>
    <w:rsid w:val="001B37CA"/>
    <w:rsid w:val="001C52D2"/>
    <w:rsid w:val="001D7245"/>
    <w:rsid w:val="001E1647"/>
    <w:rsid w:val="001E54C9"/>
    <w:rsid w:val="001E5E83"/>
    <w:rsid w:val="001E7C6F"/>
    <w:rsid w:val="001F0FB2"/>
    <w:rsid w:val="001F45A7"/>
    <w:rsid w:val="001F55B8"/>
    <w:rsid w:val="001F7FDA"/>
    <w:rsid w:val="00203C26"/>
    <w:rsid w:val="00207145"/>
    <w:rsid w:val="002242E5"/>
    <w:rsid w:val="00224567"/>
    <w:rsid w:val="002252D8"/>
    <w:rsid w:val="00227190"/>
    <w:rsid w:val="002312B0"/>
    <w:rsid w:val="00233B0B"/>
    <w:rsid w:val="00234610"/>
    <w:rsid w:val="002361D5"/>
    <w:rsid w:val="00241C33"/>
    <w:rsid w:val="00246E47"/>
    <w:rsid w:val="00251338"/>
    <w:rsid w:val="00256940"/>
    <w:rsid w:val="0026055E"/>
    <w:rsid w:val="0026132C"/>
    <w:rsid w:val="00261F5C"/>
    <w:rsid w:val="00262E31"/>
    <w:rsid w:val="0026413A"/>
    <w:rsid w:val="002664BD"/>
    <w:rsid w:val="00267EA6"/>
    <w:rsid w:val="0027180A"/>
    <w:rsid w:val="00272475"/>
    <w:rsid w:val="002830BF"/>
    <w:rsid w:val="00283366"/>
    <w:rsid w:val="00287327"/>
    <w:rsid w:val="002A48D2"/>
    <w:rsid w:val="002B1845"/>
    <w:rsid w:val="002B4D78"/>
    <w:rsid w:val="002B7E63"/>
    <w:rsid w:val="002C2917"/>
    <w:rsid w:val="002C6C5A"/>
    <w:rsid w:val="002D7EEA"/>
    <w:rsid w:val="002E1269"/>
    <w:rsid w:val="002E55B2"/>
    <w:rsid w:val="0030013D"/>
    <w:rsid w:val="00302232"/>
    <w:rsid w:val="00307D1E"/>
    <w:rsid w:val="003116EE"/>
    <w:rsid w:val="0031479B"/>
    <w:rsid w:val="003169E0"/>
    <w:rsid w:val="00321771"/>
    <w:rsid w:val="00326D3A"/>
    <w:rsid w:val="0032742B"/>
    <w:rsid w:val="003318FE"/>
    <w:rsid w:val="00334DF8"/>
    <w:rsid w:val="003404CB"/>
    <w:rsid w:val="00340ECF"/>
    <w:rsid w:val="00341494"/>
    <w:rsid w:val="00344122"/>
    <w:rsid w:val="00350EED"/>
    <w:rsid w:val="00351E8B"/>
    <w:rsid w:val="00354F28"/>
    <w:rsid w:val="00355651"/>
    <w:rsid w:val="00356A81"/>
    <w:rsid w:val="00360472"/>
    <w:rsid w:val="00362576"/>
    <w:rsid w:val="00362913"/>
    <w:rsid w:val="003630BD"/>
    <w:rsid w:val="0036390A"/>
    <w:rsid w:val="00363EF6"/>
    <w:rsid w:val="0037580A"/>
    <w:rsid w:val="00387D0A"/>
    <w:rsid w:val="003A795E"/>
    <w:rsid w:val="003B00F5"/>
    <w:rsid w:val="003B1ACB"/>
    <w:rsid w:val="003B1DFA"/>
    <w:rsid w:val="003B6906"/>
    <w:rsid w:val="003C06E3"/>
    <w:rsid w:val="003C1514"/>
    <w:rsid w:val="003C2F4E"/>
    <w:rsid w:val="003C6077"/>
    <w:rsid w:val="003D2225"/>
    <w:rsid w:val="003E073F"/>
    <w:rsid w:val="003E1A21"/>
    <w:rsid w:val="003F2DB1"/>
    <w:rsid w:val="003F3CDD"/>
    <w:rsid w:val="003F42F2"/>
    <w:rsid w:val="0041226F"/>
    <w:rsid w:val="00416409"/>
    <w:rsid w:val="004220F9"/>
    <w:rsid w:val="00422B94"/>
    <w:rsid w:val="00424A68"/>
    <w:rsid w:val="0043264D"/>
    <w:rsid w:val="00433F07"/>
    <w:rsid w:val="00446FB2"/>
    <w:rsid w:val="004477DE"/>
    <w:rsid w:val="00450285"/>
    <w:rsid w:val="0045650F"/>
    <w:rsid w:val="00456BA1"/>
    <w:rsid w:val="00457BA3"/>
    <w:rsid w:val="00462FB3"/>
    <w:rsid w:val="00473FD8"/>
    <w:rsid w:val="00482E19"/>
    <w:rsid w:val="0048497C"/>
    <w:rsid w:val="004943F3"/>
    <w:rsid w:val="00497366"/>
    <w:rsid w:val="004A1D1F"/>
    <w:rsid w:val="004A2AE0"/>
    <w:rsid w:val="004B058D"/>
    <w:rsid w:val="004B501F"/>
    <w:rsid w:val="004B7EB7"/>
    <w:rsid w:val="004C0111"/>
    <w:rsid w:val="004D2579"/>
    <w:rsid w:val="004D47A9"/>
    <w:rsid w:val="004D5A64"/>
    <w:rsid w:val="004E18A5"/>
    <w:rsid w:val="004E7742"/>
    <w:rsid w:val="004E78E1"/>
    <w:rsid w:val="004F30A5"/>
    <w:rsid w:val="00501F93"/>
    <w:rsid w:val="00503229"/>
    <w:rsid w:val="00511437"/>
    <w:rsid w:val="005128F9"/>
    <w:rsid w:val="005247AC"/>
    <w:rsid w:val="00525CF5"/>
    <w:rsid w:val="0054014F"/>
    <w:rsid w:val="00555158"/>
    <w:rsid w:val="00563C98"/>
    <w:rsid w:val="00573ACC"/>
    <w:rsid w:val="005742AE"/>
    <w:rsid w:val="00574656"/>
    <w:rsid w:val="00580378"/>
    <w:rsid w:val="00581F83"/>
    <w:rsid w:val="0058343B"/>
    <w:rsid w:val="00587917"/>
    <w:rsid w:val="0059045A"/>
    <w:rsid w:val="00591E62"/>
    <w:rsid w:val="005A0332"/>
    <w:rsid w:val="005A4FD4"/>
    <w:rsid w:val="005A7621"/>
    <w:rsid w:val="005B21A2"/>
    <w:rsid w:val="005B6EE0"/>
    <w:rsid w:val="005C39E4"/>
    <w:rsid w:val="005C5454"/>
    <w:rsid w:val="005C60FC"/>
    <w:rsid w:val="005D27A9"/>
    <w:rsid w:val="005D3C1E"/>
    <w:rsid w:val="005E043C"/>
    <w:rsid w:val="005E1EA5"/>
    <w:rsid w:val="005E759F"/>
    <w:rsid w:val="005E7E9D"/>
    <w:rsid w:val="005F1AAC"/>
    <w:rsid w:val="005F2174"/>
    <w:rsid w:val="005F6BF1"/>
    <w:rsid w:val="006023DE"/>
    <w:rsid w:val="006025CA"/>
    <w:rsid w:val="00602A56"/>
    <w:rsid w:val="00604D58"/>
    <w:rsid w:val="00611418"/>
    <w:rsid w:val="00614F60"/>
    <w:rsid w:val="0062590C"/>
    <w:rsid w:val="0063301F"/>
    <w:rsid w:val="00641901"/>
    <w:rsid w:val="00643395"/>
    <w:rsid w:val="0064514D"/>
    <w:rsid w:val="00646D2D"/>
    <w:rsid w:val="0065052F"/>
    <w:rsid w:val="00652554"/>
    <w:rsid w:val="00653AF6"/>
    <w:rsid w:val="00655E7D"/>
    <w:rsid w:val="006619E3"/>
    <w:rsid w:val="0066249C"/>
    <w:rsid w:val="00664D9F"/>
    <w:rsid w:val="0066507B"/>
    <w:rsid w:val="006777B2"/>
    <w:rsid w:val="00683F9C"/>
    <w:rsid w:val="00686032"/>
    <w:rsid w:val="00686E6D"/>
    <w:rsid w:val="0068757E"/>
    <w:rsid w:val="006A3206"/>
    <w:rsid w:val="006A3423"/>
    <w:rsid w:val="006A353D"/>
    <w:rsid w:val="006A67C3"/>
    <w:rsid w:val="006B3A07"/>
    <w:rsid w:val="006B3AB2"/>
    <w:rsid w:val="006C1B65"/>
    <w:rsid w:val="006C5901"/>
    <w:rsid w:val="006C6BA7"/>
    <w:rsid w:val="006D013E"/>
    <w:rsid w:val="006D19C5"/>
    <w:rsid w:val="006D24BA"/>
    <w:rsid w:val="006D546D"/>
    <w:rsid w:val="006D5A19"/>
    <w:rsid w:val="006E21D3"/>
    <w:rsid w:val="006F1560"/>
    <w:rsid w:val="006F1A8D"/>
    <w:rsid w:val="006F3284"/>
    <w:rsid w:val="006F5A33"/>
    <w:rsid w:val="00700660"/>
    <w:rsid w:val="007026ED"/>
    <w:rsid w:val="007053BB"/>
    <w:rsid w:val="00707945"/>
    <w:rsid w:val="00721A41"/>
    <w:rsid w:val="0072243A"/>
    <w:rsid w:val="007247F5"/>
    <w:rsid w:val="007273C2"/>
    <w:rsid w:val="0073072C"/>
    <w:rsid w:val="00731A25"/>
    <w:rsid w:val="00732385"/>
    <w:rsid w:val="00734DF4"/>
    <w:rsid w:val="007377B6"/>
    <w:rsid w:val="00740E34"/>
    <w:rsid w:val="00744D43"/>
    <w:rsid w:val="007524E9"/>
    <w:rsid w:val="00756B98"/>
    <w:rsid w:val="00762283"/>
    <w:rsid w:val="007748A0"/>
    <w:rsid w:val="00780947"/>
    <w:rsid w:val="007814C7"/>
    <w:rsid w:val="00787EC4"/>
    <w:rsid w:val="00796092"/>
    <w:rsid w:val="007A035A"/>
    <w:rsid w:val="007A0845"/>
    <w:rsid w:val="007A6814"/>
    <w:rsid w:val="007B1F3F"/>
    <w:rsid w:val="007B69FF"/>
    <w:rsid w:val="007C46B4"/>
    <w:rsid w:val="007D36EA"/>
    <w:rsid w:val="007D7B77"/>
    <w:rsid w:val="007E486D"/>
    <w:rsid w:val="007F5638"/>
    <w:rsid w:val="007F6BD4"/>
    <w:rsid w:val="008009A6"/>
    <w:rsid w:val="00804E7F"/>
    <w:rsid w:val="00806AA1"/>
    <w:rsid w:val="008168ED"/>
    <w:rsid w:val="00830652"/>
    <w:rsid w:val="00834088"/>
    <w:rsid w:val="0083426B"/>
    <w:rsid w:val="00834B60"/>
    <w:rsid w:val="0083511C"/>
    <w:rsid w:val="00835B35"/>
    <w:rsid w:val="00841243"/>
    <w:rsid w:val="00845BF3"/>
    <w:rsid w:val="00850749"/>
    <w:rsid w:val="008509A6"/>
    <w:rsid w:val="00852CAC"/>
    <w:rsid w:val="0085760D"/>
    <w:rsid w:val="008911A8"/>
    <w:rsid w:val="008B4953"/>
    <w:rsid w:val="008C0647"/>
    <w:rsid w:val="008C1E7A"/>
    <w:rsid w:val="008C5F28"/>
    <w:rsid w:val="008C6FB6"/>
    <w:rsid w:val="008D1E63"/>
    <w:rsid w:val="008D2937"/>
    <w:rsid w:val="008E07A3"/>
    <w:rsid w:val="008E33ED"/>
    <w:rsid w:val="008E5E06"/>
    <w:rsid w:val="008F53F8"/>
    <w:rsid w:val="008F761F"/>
    <w:rsid w:val="00901EB7"/>
    <w:rsid w:val="00906380"/>
    <w:rsid w:val="00910B2F"/>
    <w:rsid w:val="00911F17"/>
    <w:rsid w:val="009122E7"/>
    <w:rsid w:val="009238F9"/>
    <w:rsid w:val="009250F3"/>
    <w:rsid w:val="00950E36"/>
    <w:rsid w:val="009634A8"/>
    <w:rsid w:val="009645E5"/>
    <w:rsid w:val="00964E46"/>
    <w:rsid w:val="00970A27"/>
    <w:rsid w:val="00971181"/>
    <w:rsid w:val="009714E9"/>
    <w:rsid w:val="0097225E"/>
    <w:rsid w:val="00972583"/>
    <w:rsid w:val="0097637D"/>
    <w:rsid w:val="00976D3E"/>
    <w:rsid w:val="00977EDF"/>
    <w:rsid w:val="00986B12"/>
    <w:rsid w:val="009A427A"/>
    <w:rsid w:val="009B1DBD"/>
    <w:rsid w:val="009B3E90"/>
    <w:rsid w:val="009B5F28"/>
    <w:rsid w:val="009D328C"/>
    <w:rsid w:val="009D61CC"/>
    <w:rsid w:val="009E0C1E"/>
    <w:rsid w:val="009E31E5"/>
    <w:rsid w:val="009E38C3"/>
    <w:rsid w:val="009F2173"/>
    <w:rsid w:val="009F30B4"/>
    <w:rsid w:val="009F5D71"/>
    <w:rsid w:val="00A01AE8"/>
    <w:rsid w:val="00A035C7"/>
    <w:rsid w:val="00A0550D"/>
    <w:rsid w:val="00A05FF2"/>
    <w:rsid w:val="00A12237"/>
    <w:rsid w:val="00A3591B"/>
    <w:rsid w:val="00A35A61"/>
    <w:rsid w:val="00A36C95"/>
    <w:rsid w:val="00A40000"/>
    <w:rsid w:val="00A419E1"/>
    <w:rsid w:val="00A42420"/>
    <w:rsid w:val="00A45B80"/>
    <w:rsid w:val="00A45D94"/>
    <w:rsid w:val="00A60E66"/>
    <w:rsid w:val="00A64B7D"/>
    <w:rsid w:val="00A66762"/>
    <w:rsid w:val="00A74A1F"/>
    <w:rsid w:val="00A81AC1"/>
    <w:rsid w:val="00A85C24"/>
    <w:rsid w:val="00A919DC"/>
    <w:rsid w:val="00A947DE"/>
    <w:rsid w:val="00AA2636"/>
    <w:rsid w:val="00AA2753"/>
    <w:rsid w:val="00AA4F2E"/>
    <w:rsid w:val="00AA622D"/>
    <w:rsid w:val="00AA6FCE"/>
    <w:rsid w:val="00AA7C86"/>
    <w:rsid w:val="00AB17E9"/>
    <w:rsid w:val="00AB3985"/>
    <w:rsid w:val="00AC3239"/>
    <w:rsid w:val="00AC35CD"/>
    <w:rsid w:val="00AD0740"/>
    <w:rsid w:val="00AD4F74"/>
    <w:rsid w:val="00AD561F"/>
    <w:rsid w:val="00AD798D"/>
    <w:rsid w:val="00AE272F"/>
    <w:rsid w:val="00AF3130"/>
    <w:rsid w:val="00AF4EBF"/>
    <w:rsid w:val="00AF581F"/>
    <w:rsid w:val="00B073E7"/>
    <w:rsid w:val="00B1379B"/>
    <w:rsid w:val="00B15758"/>
    <w:rsid w:val="00B20772"/>
    <w:rsid w:val="00B2188C"/>
    <w:rsid w:val="00B2256D"/>
    <w:rsid w:val="00B22A10"/>
    <w:rsid w:val="00B369F1"/>
    <w:rsid w:val="00B408B1"/>
    <w:rsid w:val="00B4200B"/>
    <w:rsid w:val="00B55E63"/>
    <w:rsid w:val="00B63D5E"/>
    <w:rsid w:val="00B65215"/>
    <w:rsid w:val="00B655FE"/>
    <w:rsid w:val="00B712C6"/>
    <w:rsid w:val="00B7193F"/>
    <w:rsid w:val="00B71EEE"/>
    <w:rsid w:val="00B72AD1"/>
    <w:rsid w:val="00B80CBC"/>
    <w:rsid w:val="00B91568"/>
    <w:rsid w:val="00B974DE"/>
    <w:rsid w:val="00BA11FA"/>
    <w:rsid w:val="00BA1589"/>
    <w:rsid w:val="00BA279E"/>
    <w:rsid w:val="00BA76E1"/>
    <w:rsid w:val="00BB26BD"/>
    <w:rsid w:val="00BB2BF3"/>
    <w:rsid w:val="00BB34CE"/>
    <w:rsid w:val="00BB59F6"/>
    <w:rsid w:val="00BB6ED3"/>
    <w:rsid w:val="00BC6A97"/>
    <w:rsid w:val="00BC74D9"/>
    <w:rsid w:val="00BD134F"/>
    <w:rsid w:val="00BF1648"/>
    <w:rsid w:val="00BF21DD"/>
    <w:rsid w:val="00BF266B"/>
    <w:rsid w:val="00BF3FCA"/>
    <w:rsid w:val="00BF56C7"/>
    <w:rsid w:val="00BF7E61"/>
    <w:rsid w:val="00C00B36"/>
    <w:rsid w:val="00C01884"/>
    <w:rsid w:val="00C05920"/>
    <w:rsid w:val="00C20BFE"/>
    <w:rsid w:val="00C230D3"/>
    <w:rsid w:val="00C27209"/>
    <w:rsid w:val="00C40180"/>
    <w:rsid w:val="00C40F91"/>
    <w:rsid w:val="00C41388"/>
    <w:rsid w:val="00C438B2"/>
    <w:rsid w:val="00C45264"/>
    <w:rsid w:val="00C51A2F"/>
    <w:rsid w:val="00C60FDC"/>
    <w:rsid w:val="00C625E2"/>
    <w:rsid w:val="00C62F7F"/>
    <w:rsid w:val="00C91793"/>
    <w:rsid w:val="00C95B33"/>
    <w:rsid w:val="00C96321"/>
    <w:rsid w:val="00C97A87"/>
    <w:rsid w:val="00CA6844"/>
    <w:rsid w:val="00CB0473"/>
    <w:rsid w:val="00CB1B94"/>
    <w:rsid w:val="00CC1A9F"/>
    <w:rsid w:val="00CC4362"/>
    <w:rsid w:val="00CD2B74"/>
    <w:rsid w:val="00CD2BD1"/>
    <w:rsid w:val="00CE548E"/>
    <w:rsid w:val="00CF2DD0"/>
    <w:rsid w:val="00D00A57"/>
    <w:rsid w:val="00D0783F"/>
    <w:rsid w:val="00D1697F"/>
    <w:rsid w:val="00D24F36"/>
    <w:rsid w:val="00D25F85"/>
    <w:rsid w:val="00D4143C"/>
    <w:rsid w:val="00D6091D"/>
    <w:rsid w:val="00D617AD"/>
    <w:rsid w:val="00D623A0"/>
    <w:rsid w:val="00D64556"/>
    <w:rsid w:val="00D97F92"/>
    <w:rsid w:val="00DA340B"/>
    <w:rsid w:val="00DA63D0"/>
    <w:rsid w:val="00DA64DF"/>
    <w:rsid w:val="00DB4E97"/>
    <w:rsid w:val="00DB78B8"/>
    <w:rsid w:val="00DC018F"/>
    <w:rsid w:val="00DC1672"/>
    <w:rsid w:val="00DC2386"/>
    <w:rsid w:val="00DD072E"/>
    <w:rsid w:val="00DD0D6B"/>
    <w:rsid w:val="00DD39D7"/>
    <w:rsid w:val="00DE2556"/>
    <w:rsid w:val="00DE7028"/>
    <w:rsid w:val="00DF0058"/>
    <w:rsid w:val="00DF0215"/>
    <w:rsid w:val="00E034D1"/>
    <w:rsid w:val="00E0635C"/>
    <w:rsid w:val="00E12C4D"/>
    <w:rsid w:val="00E150D2"/>
    <w:rsid w:val="00E24E16"/>
    <w:rsid w:val="00E332F1"/>
    <w:rsid w:val="00E360B1"/>
    <w:rsid w:val="00E40746"/>
    <w:rsid w:val="00E40792"/>
    <w:rsid w:val="00E4099D"/>
    <w:rsid w:val="00E40BAA"/>
    <w:rsid w:val="00E4443A"/>
    <w:rsid w:val="00E45822"/>
    <w:rsid w:val="00E46274"/>
    <w:rsid w:val="00E55AEF"/>
    <w:rsid w:val="00E74D89"/>
    <w:rsid w:val="00E7630F"/>
    <w:rsid w:val="00E84396"/>
    <w:rsid w:val="00E95DCB"/>
    <w:rsid w:val="00E96258"/>
    <w:rsid w:val="00E97D88"/>
    <w:rsid w:val="00EA619C"/>
    <w:rsid w:val="00EA68BA"/>
    <w:rsid w:val="00EA72B7"/>
    <w:rsid w:val="00EB33A3"/>
    <w:rsid w:val="00EB5D1E"/>
    <w:rsid w:val="00EC4811"/>
    <w:rsid w:val="00ED63FD"/>
    <w:rsid w:val="00EF16E0"/>
    <w:rsid w:val="00EF2E66"/>
    <w:rsid w:val="00EF37BD"/>
    <w:rsid w:val="00EF7C9F"/>
    <w:rsid w:val="00F0298D"/>
    <w:rsid w:val="00F06243"/>
    <w:rsid w:val="00F07CC0"/>
    <w:rsid w:val="00F168C1"/>
    <w:rsid w:val="00F16E2D"/>
    <w:rsid w:val="00F17AF8"/>
    <w:rsid w:val="00F27135"/>
    <w:rsid w:val="00F31FAF"/>
    <w:rsid w:val="00F37379"/>
    <w:rsid w:val="00F40E7F"/>
    <w:rsid w:val="00F42B6F"/>
    <w:rsid w:val="00F43FCD"/>
    <w:rsid w:val="00F45874"/>
    <w:rsid w:val="00F5001C"/>
    <w:rsid w:val="00F52D70"/>
    <w:rsid w:val="00F5629F"/>
    <w:rsid w:val="00F644CA"/>
    <w:rsid w:val="00F7364F"/>
    <w:rsid w:val="00F740C5"/>
    <w:rsid w:val="00F75755"/>
    <w:rsid w:val="00F75A5D"/>
    <w:rsid w:val="00F808F0"/>
    <w:rsid w:val="00F907DC"/>
    <w:rsid w:val="00F90CA9"/>
    <w:rsid w:val="00F91567"/>
    <w:rsid w:val="00F91ADB"/>
    <w:rsid w:val="00F95BFC"/>
    <w:rsid w:val="00FA0F94"/>
    <w:rsid w:val="00FB04F5"/>
    <w:rsid w:val="00FB0C2C"/>
    <w:rsid w:val="00FB1EBE"/>
    <w:rsid w:val="00FB34FE"/>
    <w:rsid w:val="00FB654D"/>
    <w:rsid w:val="00FC0A9A"/>
    <w:rsid w:val="00FC0E4A"/>
    <w:rsid w:val="00FC5403"/>
    <w:rsid w:val="00FC57F3"/>
    <w:rsid w:val="00FC5FC7"/>
    <w:rsid w:val="00FC68D1"/>
    <w:rsid w:val="00FE0CB2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2BA2D"/>
  <w15:docId w15:val="{38FE7867-4E74-4778-BEAA-A2BE7F07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E6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sz w:val="16"/>
    </w:rPr>
  </w:style>
  <w:style w:type="paragraph" w:styleId="Heading2">
    <w:name w:val="heading 2"/>
    <w:basedOn w:val="Normal"/>
    <w:qFormat/>
    <w:pPr>
      <w:keepNext/>
      <w:keepLines/>
      <w:numPr>
        <w:numId w:val="1"/>
      </w:numPr>
      <w:pBdr>
        <w:top w:val="single" w:sz="6" w:space="4" w:color="auto"/>
      </w:pBdr>
      <w:spacing w:before="425" w:after="113"/>
      <w:ind w:firstLine="0"/>
      <w:outlineLvl w:val="1"/>
    </w:pPr>
    <w:rPr>
      <w:b/>
      <w:noProof/>
      <w:sz w:val="28"/>
    </w:rPr>
  </w:style>
  <w:style w:type="paragraph" w:styleId="Heading3">
    <w:name w:val="heading 3"/>
    <w:basedOn w:val="Normal"/>
    <w:next w:val="Normal"/>
    <w:qFormat/>
    <w:pPr>
      <w:keepNext/>
      <w:numPr>
        <w:numId w:val="2"/>
      </w:num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31" w:color="auto"/>
      </w:pBdr>
      <w:shd w:val="pct25" w:color="auto" w:fill="FFFFFF"/>
      <w:ind w:right="191"/>
      <w:jc w:val="center"/>
      <w:outlineLvl w:val="2"/>
    </w:pPr>
    <w:rPr>
      <w:b/>
      <w:sz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customStyle="1" w:styleId="Comment">
    <w:name w:val="Comment"/>
    <w:basedOn w:val="Normal"/>
    <w:pPr>
      <w:spacing w:after="215"/>
    </w:pPr>
    <w:rPr>
      <w:noProof/>
      <w:color w:val="0000FF"/>
    </w:rPr>
  </w:style>
  <w:style w:type="paragraph" w:customStyle="1" w:styleId="TableText">
    <w:name w:val="Table Text"/>
    <w:basedOn w:val="Normal"/>
    <w:pPr>
      <w:spacing w:after="215"/>
    </w:pPr>
    <w:rPr>
      <w:noProof/>
    </w:rPr>
  </w:style>
  <w:style w:type="paragraph" w:customStyle="1" w:styleId="DefaultText">
    <w:name w:val="Default Text"/>
    <w:basedOn w:val="Normal"/>
    <w:pPr>
      <w:spacing w:after="215"/>
    </w:pPr>
    <w:rPr>
      <w:noProof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170"/>
      <w:jc w:val="both"/>
    </w:pPr>
  </w:style>
  <w:style w:type="character" w:styleId="Hyperlink">
    <w:name w:val="Hyperlink"/>
    <w:rPr>
      <w:color w:val="0000FF"/>
      <w:u w:val="single"/>
    </w:rPr>
  </w:style>
  <w:style w:type="paragraph" w:customStyle="1" w:styleId="vIETAS">
    <w:name w:val="vIÑETAS"/>
    <w:basedOn w:val="Normal"/>
    <w:pPr>
      <w:numPr>
        <w:numId w:val="3"/>
      </w:numPr>
    </w:pPr>
  </w:style>
  <w:style w:type="table" w:styleId="TableGrid">
    <w:name w:val="Table Grid"/>
    <w:basedOn w:val="TableNormal"/>
    <w:rsid w:val="001F0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1F0FB2"/>
    <w:rPr>
      <w:sz w:val="16"/>
      <w:szCs w:val="16"/>
    </w:rPr>
  </w:style>
  <w:style w:type="paragraph" w:styleId="CommentText">
    <w:name w:val="annotation text"/>
    <w:basedOn w:val="Normal"/>
    <w:semiHidden/>
    <w:rsid w:val="001F0FB2"/>
  </w:style>
  <w:style w:type="paragraph" w:styleId="BalloonText">
    <w:name w:val="Balloon Text"/>
    <w:basedOn w:val="Normal"/>
    <w:semiHidden/>
    <w:rsid w:val="001F0F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79B"/>
    <w:pPr>
      <w:ind w:left="720"/>
      <w:contextualSpacing/>
    </w:pPr>
  </w:style>
  <w:style w:type="character" w:customStyle="1" w:styleId="il">
    <w:name w:val="il"/>
    <w:basedOn w:val="DefaultParagraphFont"/>
    <w:rsid w:val="00E4443A"/>
  </w:style>
  <w:style w:type="paragraph" w:customStyle="1" w:styleId="Contenidodelatabla">
    <w:name w:val="Contenido de la tabla"/>
    <w:basedOn w:val="Normal"/>
    <w:rsid w:val="00F43FCD"/>
    <w:pPr>
      <w:widowControl w:val="0"/>
      <w:suppressLineNumbers/>
      <w:suppressAutoHyphens/>
    </w:pPr>
    <w:rPr>
      <w:rFonts w:eastAsia="DejaVu Sans" w:cs="Arial"/>
      <w:kern w:val="1"/>
      <w:sz w:val="22"/>
      <w:lang w:eastAsia="zh-CN"/>
    </w:rPr>
  </w:style>
  <w:style w:type="paragraph" w:customStyle="1" w:styleId="Predeterminado">
    <w:name w:val="Predeterminado"/>
    <w:rsid w:val="00F43FCD"/>
    <w:pPr>
      <w:tabs>
        <w:tab w:val="left" w:pos="709"/>
      </w:tabs>
      <w:suppressAutoHyphens/>
      <w:overflowPunct w:val="0"/>
      <w:spacing w:line="100" w:lineRule="atLeast"/>
    </w:pPr>
    <w:rPr>
      <w:rFonts w:eastAsia="Arial Unicode MS" w:cs="Tahoma"/>
      <w:color w:val="00000A"/>
      <w:sz w:val="24"/>
      <w:szCs w:val="24"/>
      <w:lang w:eastAsia="zh-CN" w:bidi="hi-IN"/>
    </w:rPr>
  </w:style>
  <w:style w:type="paragraph" w:customStyle="1" w:styleId="formhead9pt">
    <w:name w:val="form head 9pt"/>
    <w:basedOn w:val="Normal"/>
    <w:rsid w:val="00B4200B"/>
    <w:pPr>
      <w:widowControl w:val="0"/>
      <w:suppressAutoHyphens/>
      <w:spacing w:before="240"/>
      <w:ind w:left="-115"/>
    </w:pPr>
    <w:rPr>
      <w:rFonts w:ascii="Helvetica" w:eastAsia="DejaVu Sans" w:hAnsi="Helvetica" w:cs="Helvetica"/>
      <w:b/>
      <w:caps/>
      <w:kern w:val="1"/>
      <w:sz w:val="18"/>
      <w:lang w:eastAsia="zh-CN"/>
    </w:rPr>
  </w:style>
  <w:style w:type="paragraph" w:customStyle="1" w:styleId="formcaption5pt">
    <w:name w:val="form caption 5pt"/>
    <w:basedOn w:val="Normal"/>
    <w:rsid w:val="00B4200B"/>
    <w:pPr>
      <w:widowControl w:val="0"/>
      <w:suppressAutoHyphens/>
      <w:spacing w:before="2" w:after="2"/>
      <w:ind w:left="-72"/>
    </w:pPr>
    <w:rPr>
      <w:rFonts w:ascii="Helvetica" w:eastAsia="DejaVu Sans" w:hAnsi="Helvetica" w:cs="Helvetica"/>
      <w:caps/>
      <w:kern w:val="1"/>
      <w:sz w:val="10"/>
      <w:lang w:eastAsia="zh-CN"/>
    </w:rPr>
  </w:style>
  <w:style w:type="paragraph" w:customStyle="1" w:styleId="formspace">
    <w:name w:val="form space"/>
    <w:basedOn w:val="Normal"/>
    <w:rsid w:val="00B4200B"/>
    <w:pPr>
      <w:widowControl w:val="0"/>
      <w:suppressAutoHyphens/>
      <w:spacing w:before="60" w:after="60"/>
    </w:pPr>
    <w:rPr>
      <w:rFonts w:ascii="Helvetica" w:eastAsia="DejaVu Sans" w:hAnsi="Helvetica" w:cs="Helvetica"/>
      <w:kern w:val="1"/>
      <w:sz w:val="18"/>
      <w:lang w:eastAsia="zh-CN"/>
    </w:rPr>
  </w:style>
  <w:style w:type="paragraph" w:customStyle="1" w:styleId="formcaption9pt">
    <w:name w:val="form caption 9pt"/>
    <w:basedOn w:val="formcaption5pt"/>
    <w:rsid w:val="00B4200B"/>
    <w:pPr>
      <w:spacing w:before="40" w:after="40"/>
      <w:ind w:left="0"/>
      <w:jc w:val="center"/>
    </w:pPr>
    <w:rPr>
      <w:b/>
      <w:sz w:val="18"/>
    </w:rPr>
  </w:style>
  <w:style w:type="character" w:customStyle="1" w:styleId="apple-converted-space">
    <w:name w:val="apple-converted-space"/>
    <w:basedOn w:val="DefaultParagraphFont"/>
    <w:rsid w:val="00424A68"/>
  </w:style>
  <w:style w:type="character" w:customStyle="1" w:styleId="HeaderChar">
    <w:name w:val="Header Char"/>
    <w:basedOn w:val="DefaultParagraphFont"/>
    <w:link w:val="Header"/>
    <w:uiPriority w:val="99"/>
    <w:rsid w:val="00DA64DF"/>
    <w:rPr>
      <w:rFonts w:ascii="Arial" w:hAnsi="Arial"/>
      <w:lang w:val="es-ES" w:eastAsia="es-ES"/>
    </w:rPr>
  </w:style>
  <w:style w:type="paragraph" w:customStyle="1" w:styleId="Default">
    <w:name w:val="Default"/>
    <w:rsid w:val="002071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BodyText0">
    <w:name w:val="*Body Text"/>
    <w:link w:val="BodyTextChar"/>
    <w:qFormat/>
    <w:rsid w:val="00D0783F"/>
    <w:pPr>
      <w:spacing w:after="120"/>
    </w:pPr>
    <w:rPr>
      <w:rFonts w:ascii="Arial" w:eastAsia="PMingLiU" w:hAnsi="Arial"/>
      <w:color w:val="000000"/>
      <w:sz w:val="22"/>
      <w:lang w:val="en-US" w:eastAsia="en-US"/>
    </w:rPr>
  </w:style>
  <w:style w:type="character" w:customStyle="1" w:styleId="BodyTextChar">
    <w:name w:val="*Body Text Char"/>
    <w:link w:val="BodyText0"/>
    <w:rsid w:val="00D0783F"/>
    <w:rPr>
      <w:rFonts w:ascii="Arial" w:eastAsia="PMingLiU" w:hAnsi="Arial"/>
      <w:color w:val="00000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9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3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16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9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8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23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49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69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86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236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765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506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3401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1345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09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81683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215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6247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16551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0635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46541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40379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45753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191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5332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7530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s\BDF-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24DEF-79AA-3B40-A9E8-A007AC77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D:\Plantillas\BDF-001.dot</Template>
  <TotalTime>1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Plantilla para la documentacion de Procedimientos</vt:lpstr>
    </vt:vector>
  </TitlesOfParts>
  <Company>SETI Ltda.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la documentacion de Procedimientos</dc:title>
  <dc:creator>Ana Maria Barrera E.</dc:creator>
  <cp:lastModifiedBy>Microsoft Office User</cp:lastModifiedBy>
  <cp:revision>2</cp:revision>
  <cp:lastPrinted>2018-09-24T12:24:00Z</cp:lastPrinted>
  <dcterms:created xsi:type="dcterms:W3CDTF">2018-09-24T12:59:00Z</dcterms:created>
  <dcterms:modified xsi:type="dcterms:W3CDTF">2018-09-24T12:59:00Z</dcterms:modified>
</cp:coreProperties>
</file>